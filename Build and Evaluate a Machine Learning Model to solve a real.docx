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271213"/>
    <w:bookmarkEnd w:id="0"/>
    <w:p w14:paraId="16C2B1B5" w14:textId="7BADB862" w:rsidR="00E81978" w:rsidRPr="0050184A" w:rsidRDefault="00AB7F53" w:rsidP="0050184A">
      <w:pPr>
        <w:pStyle w:val="Title"/>
        <w:jc w:val="center"/>
        <w:rPr>
          <w:rStyle w:val="Strong"/>
        </w:rPr>
      </w:pPr>
      <w:sdt>
        <w:sdtPr>
          <w:rPr>
            <w:rStyle w:val="Strong"/>
            <w:rFonts w:ascii="Garamond" w:hAnsi="Garamond"/>
          </w:rPr>
          <w:alias w:val="Title:"/>
          <w:tag w:val="Title:"/>
          <w:id w:val="726351117"/>
          <w:placeholder>
            <w:docPart w:val="B16F87C1891941ABAD1127E37B5839B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Strong"/>
          </w:rPr>
        </w:sdtEndPr>
        <w:sdtContent>
          <w:r w:rsidR="008C11DF">
            <w:rPr>
              <w:rStyle w:val="Strong"/>
              <w:rFonts w:ascii="Garamond" w:hAnsi="Garamond"/>
            </w:rPr>
            <w:t>Build and Evaluate a Machine Learning Model to solve a real-world</w:t>
          </w:r>
          <w:r w:rsidR="008C11DF">
            <w:rPr>
              <w:rStyle w:val="Strong"/>
              <w:rFonts w:ascii="Garamond" w:hAnsi="Garamond"/>
            </w:rPr>
            <w:br/>
            <w:t>problem with an appropriate dataset.</w:t>
          </w:r>
        </w:sdtContent>
      </w:sdt>
    </w:p>
    <w:p w14:paraId="5209C7F4" w14:textId="64F00B30" w:rsidR="00E05EAF" w:rsidRDefault="00246F1D" w:rsidP="00E05EAF">
      <w:pPr>
        <w:pStyle w:val="Title2"/>
      </w:pPr>
      <w:r>
        <w:t>Ryan T. Needham,</w:t>
      </w:r>
      <w:r w:rsidR="00E05EAF">
        <w:t xml:space="preserve"> 19156892</w:t>
      </w:r>
    </w:p>
    <w:p w14:paraId="407BBFCC" w14:textId="05257E52" w:rsidR="00E05EAF" w:rsidRDefault="00E05EAF" w:rsidP="00246F1D">
      <w:pPr>
        <w:pStyle w:val="Title2"/>
      </w:pPr>
      <w:r>
        <w:t>Computer and Data Science, CMP6202</w:t>
      </w:r>
    </w:p>
    <w:p w14:paraId="0A6BBE79" w14:textId="3033CE57" w:rsidR="00E05EAF" w:rsidRDefault="00E05EAF" w:rsidP="00246F1D">
      <w:pPr>
        <w:pStyle w:val="Title2"/>
      </w:pPr>
      <w:r>
        <w:t>Dr Hossein Ghomeshi</w:t>
      </w:r>
    </w:p>
    <w:p w14:paraId="0D971B88" w14:textId="1647AF26" w:rsidR="00E81978" w:rsidRDefault="00A72581" w:rsidP="00B823AA">
      <w:pPr>
        <w:pStyle w:val="Title2"/>
      </w:pPr>
      <w:r>
        <w:rPr>
          <w:noProof/>
        </w:rPr>
        <w:drawing>
          <wp:anchor distT="0" distB="0" distL="114300" distR="114300" simplePos="0" relativeHeight="251658240" behindDoc="1" locked="0" layoutInCell="1" allowOverlap="1" wp14:anchorId="49600889" wp14:editId="46CA20B7">
            <wp:simplePos x="0" y="0"/>
            <wp:positionH relativeFrom="margin">
              <wp:align>right</wp:align>
            </wp:positionH>
            <wp:positionV relativeFrom="paragraph">
              <wp:posOffset>3103245</wp:posOffset>
            </wp:positionV>
            <wp:extent cx="2625090" cy="2438400"/>
            <wp:effectExtent l="0" t="0" r="3810" b="0"/>
            <wp:wrapTight wrapText="bothSides">
              <wp:wrapPolygon edited="0">
                <wp:start x="0" y="0"/>
                <wp:lineTo x="0" y="21431"/>
                <wp:lineTo x="21475" y="21431"/>
                <wp:lineTo x="21475" y="0"/>
                <wp:lineTo x="0" y="0"/>
              </wp:wrapPolygon>
            </wp:wrapTight>
            <wp:docPr id="1" name="Picture 1" descr="Birmingham City University - National Centre for Academic and Cultural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City University - National Centre for Academic and Cultural  Exch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50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F1D">
        <w:t>Birmingham City University</w:t>
      </w:r>
      <w:r w:rsidRPr="00A72581">
        <w:t xml:space="preserve"> </w:t>
      </w:r>
    </w:p>
    <w:sdt>
      <w:sdtPr>
        <w:alias w:val="Abstract:"/>
        <w:tag w:val="Abstract:"/>
        <w:id w:val="202146031"/>
        <w:placeholder>
          <w:docPart w:val="7C63A3C7C6F947F2A4375504A6EB9C03"/>
        </w:placeholder>
        <w:temporary/>
        <w:showingPlcHdr/>
        <w15:appearance w15:val="hidden"/>
      </w:sdtPr>
      <w:sdtEndPr/>
      <w:sdtContent>
        <w:p w14:paraId="70E6B1AF" w14:textId="35E4FF89" w:rsidR="00E81978" w:rsidRDefault="005D3A03">
          <w:pPr>
            <w:pStyle w:val="SectionTitle"/>
          </w:pPr>
          <w:r w:rsidRPr="00244B74">
            <w:rPr>
              <w:rStyle w:val="TitleRyanChar"/>
            </w:rPr>
            <w:t>Abstract</w:t>
          </w:r>
        </w:p>
      </w:sdtContent>
    </w:sdt>
    <w:p w14:paraId="6CEADEE3" w14:textId="198A4333" w:rsidR="005B0649" w:rsidRPr="001A24AA" w:rsidRDefault="00040FE5" w:rsidP="00684755">
      <w:pPr>
        <w:pStyle w:val="NoSpacing"/>
        <w:rPr>
          <w:sz w:val="21"/>
          <w:szCs w:val="21"/>
        </w:rPr>
        <w:sectPr w:rsidR="005B0649" w:rsidRPr="001A24AA" w:rsidSect="00757AD4">
          <w:headerReference w:type="first" r:id="rId9"/>
          <w:footnotePr>
            <w:pos w:val="beneathText"/>
          </w:footnotePr>
          <w:pgSz w:w="12240" w:h="15840"/>
          <w:pgMar w:top="1440" w:right="1440" w:bottom="1440" w:left="1440" w:header="720" w:footer="720" w:gutter="0"/>
          <w:cols w:space="720"/>
          <w:titlePg/>
          <w:docGrid w:linePitch="360"/>
          <w15:footnoteColumns w:val="1"/>
        </w:sectPr>
      </w:pPr>
      <w:r w:rsidRPr="001A24AA">
        <w:rPr>
          <w:sz w:val="21"/>
          <w:szCs w:val="21"/>
        </w:rPr>
        <w:t xml:space="preserve">How can we effectively build and evaluate a Machine Learning Model? Can an algorithm be used to solve real world problems? The premise of this report was to tackle how and why machine learning models are useful. Throughout the project a machine learning model was built, which used classification algorithms on a real-world dataset (Poisonous Mushroom Dataset). Several python packages were used in the process to help visualize and </w:t>
      </w:r>
      <w:r w:rsidR="001E0DEB" w:rsidRPr="001A24AA">
        <w:rPr>
          <w:sz w:val="21"/>
          <w:szCs w:val="21"/>
        </w:rPr>
        <w:t>interpret the</w:t>
      </w:r>
      <w:r w:rsidRPr="001A24AA">
        <w:rPr>
          <w:sz w:val="21"/>
          <w:szCs w:val="21"/>
        </w:rPr>
        <w:t xml:space="preserve"> results of the data.   It can be said that </w:t>
      </w:r>
      <w:r w:rsidR="001E0DEB" w:rsidRPr="001A24AA">
        <w:rPr>
          <w:sz w:val="21"/>
          <w:szCs w:val="21"/>
        </w:rPr>
        <w:t>the results shown helped towards showing the viability of machine learning models as all classifications models portrayed great success in solving a targeted problem. The report highlighted how models need to go through a comparative process that evaluates all possible classifications algorithms in order to identify which model had the highest accuracy in solving real-world problems.  It should be noted that the project only uses one dataset so, if the project was to be re-done, the optimal way to get better results is to compare the outcomes of this dataset with others.</w:t>
      </w:r>
    </w:p>
    <w:p w14:paraId="51928B3F" w14:textId="503A55A8" w:rsidR="00244B74" w:rsidRPr="00244B74" w:rsidRDefault="00244B74" w:rsidP="00244B74">
      <w:pPr>
        <w:pStyle w:val="ParagraphRyan"/>
      </w:pPr>
    </w:p>
    <w:p w14:paraId="77CBF804" w14:textId="77777777" w:rsidR="00757AD4" w:rsidRDefault="00757AD4" w:rsidP="00744C01">
      <w:pPr>
        <w:pStyle w:val="TitleRyan"/>
        <w:sectPr w:rsidR="00757AD4" w:rsidSect="00757AD4">
          <w:footnotePr>
            <w:pos w:val="beneathText"/>
          </w:footnotePr>
          <w:type w:val="continuous"/>
          <w:pgSz w:w="12240" w:h="15840"/>
          <w:pgMar w:top="1440" w:right="1440" w:bottom="1440" w:left="1440" w:header="720" w:footer="720" w:gutter="0"/>
          <w:cols w:space="720"/>
          <w:titlePg/>
          <w:docGrid w:linePitch="360"/>
          <w15:footnoteColumns w:val="1"/>
        </w:sectPr>
      </w:pPr>
    </w:p>
    <w:p w14:paraId="397153B2" w14:textId="54E88891" w:rsidR="005B0649" w:rsidRPr="00F45D23" w:rsidRDefault="005B0649" w:rsidP="00744C01">
      <w:pPr>
        <w:pStyle w:val="TitleRyan"/>
      </w:pPr>
      <w:r w:rsidRPr="00F45D23">
        <w:t>Introduction</w:t>
      </w:r>
    </w:p>
    <w:p w14:paraId="2B55D6CB" w14:textId="0C6CBFE1" w:rsidR="001A24AA" w:rsidRDefault="00EE0355" w:rsidP="00684755">
      <w:pPr>
        <w:pStyle w:val="ParagraphRyan"/>
      </w:pPr>
      <w:r>
        <w:t xml:space="preserve">Machine Learning in </w:t>
      </w:r>
      <w:r w:rsidR="00BD5A84">
        <w:t>its</w:t>
      </w:r>
      <w:r>
        <w:t xml:space="preserve"> simplest form is a method that allows for data-scientists to make</w:t>
      </w:r>
      <w:r w:rsidR="000954AD">
        <w:t xml:space="preserve"> an</w:t>
      </w:r>
      <w:r>
        <w:t xml:space="preserve"> automated prediction </w:t>
      </w:r>
      <w:r w:rsidR="000954AD">
        <w:t xml:space="preserve">or </w:t>
      </w:r>
      <w:r>
        <w:t xml:space="preserve">assumption on </w:t>
      </w:r>
      <w:r w:rsidR="000954AD">
        <w:t xml:space="preserve">a dataset </w:t>
      </w:r>
      <w:r>
        <w:t>that has been fed into a machine.</w:t>
      </w:r>
      <w:r w:rsidR="000954AD">
        <w:t xml:space="preserve"> Machine Learning </w:t>
      </w:r>
      <w:r w:rsidR="00AA28A8">
        <w:t xml:space="preserve">is </w:t>
      </w:r>
      <w:r w:rsidR="000954AD">
        <w:t xml:space="preserve">often </w:t>
      </w:r>
      <w:r w:rsidR="00AA28A8">
        <w:t>classified into Supervised Learning and Unsupervised Learning. For the context of the report, it should be noted that the problem we aim to tackle will be through Supervised Learning means. The key objective of this report is building and optimizing a Machine Learning model’s accuracy given a dataset, whilst seeing if it can help solve real-world problems.</w:t>
      </w:r>
      <w:r w:rsidR="005309F7">
        <w:t xml:space="preserve"> When assessing and creating the machine learning model we will be using 4 key packages: ‘Pandas’, ‘Matplotlib’, ‘NumPy’ and ‘Sklearn</w:t>
      </w:r>
      <w:r w:rsidR="00757AD4">
        <w:t>’. The</w:t>
      </w:r>
      <w:r>
        <w:t xml:space="preserve"> dataset that will be used is the ‘Poisonous Mushroom’ dataset. The mushroom dataset will require a </w:t>
      </w:r>
      <w:r w:rsidR="001E1758">
        <w:t>classification (Supervised Learning)</w:t>
      </w:r>
      <w:r>
        <w:t xml:space="preserve"> approach due to </w:t>
      </w:r>
      <w:r w:rsidR="00BD5A84">
        <w:t>its</w:t>
      </w:r>
      <w:r>
        <w:t xml:space="preserve"> discrete number values; </w:t>
      </w:r>
      <w:r w:rsidR="00BD5A84">
        <w:t>so,</w:t>
      </w:r>
      <w:r>
        <w:t xml:space="preserve"> </w:t>
      </w:r>
      <w:r w:rsidR="00BD5A84">
        <w:t>to</w:t>
      </w:r>
      <w:r>
        <w:t xml:space="preserve"> </w:t>
      </w:r>
      <w:r w:rsidR="00BD5A84">
        <w:t>successfully document the Machine Learning’s model predictive power, the report will also be a comparative study on different methods of classifications, and which one works best.</w:t>
      </w:r>
      <w:r w:rsidR="00684755">
        <w:t xml:space="preserve"> </w:t>
      </w:r>
    </w:p>
    <w:p w14:paraId="2D5F5383" w14:textId="17D63E1F" w:rsidR="001A0835" w:rsidRDefault="00684755" w:rsidP="00684755">
      <w:pPr>
        <w:pStyle w:val="ParagraphRyan"/>
      </w:pPr>
      <w:r>
        <w:t xml:space="preserve">The reason we want to include a comparative objective that looks at different classification methods is that the report </w:t>
      </w:r>
      <w:r w:rsidR="00604161">
        <w:t>has</w:t>
      </w:r>
      <w:r>
        <w:t xml:space="preserve"> more academic weight to it and can be viewed as significant in </w:t>
      </w:r>
    </w:p>
    <w:p w14:paraId="19709756" w14:textId="4B1C64CE" w:rsidR="001A24AA" w:rsidRDefault="00684755" w:rsidP="00684755">
      <w:pPr>
        <w:pStyle w:val="ParagraphRyan"/>
      </w:pPr>
      <w:r>
        <w:t>its findings.</w:t>
      </w:r>
      <w:r w:rsidR="00BD5A84">
        <w:t xml:space="preserve"> It can be noted that the report also looks to highlight how certain un-</w:t>
      </w:r>
    </w:p>
    <w:p w14:paraId="0943DDFE" w14:textId="0F6A7BE9" w:rsidR="008B59AB" w:rsidRDefault="00BD5A84" w:rsidP="00684755">
      <w:pPr>
        <w:pStyle w:val="ParagraphRyan"/>
      </w:pPr>
      <w:r>
        <w:t xml:space="preserve">common methods of classification can still be beneficial, and how </w:t>
      </w:r>
    </w:p>
    <w:p w14:paraId="206AF942" w14:textId="0BA81CB6" w:rsidR="001E0DEB" w:rsidRDefault="00BD5A84" w:rsidP="00684755">
      <w:pPr>
        <w:pStyle w:val="ParagraphRyan"/>
      </w:pPr>
      <w:r>
        <w:t xml:space="preserve">often popular methods of classification are </w:t>
      </w:r>
      <w:r w:rsidR="001E1758">
        <w:t xml:space="preserve">not needed. The report itself can be deemed </w:t>
      </w:r>
    </w:p>
    <w:p w14:paraId="23061ECB" w14:textId="399D3F26" w:rsidR="00B84EBB" w:rsidRDefault="001E1758" w:rsidP="00684755">
      <w:pPr>
        <w:pStyle w:val="ParagraphRyan"/>
      </w:pPr>
      <w:r>
        <w:t xml:space="preserve">important or a significant study due to its relativity to modern times. </w:t>
      </w:r>
    </w:p>
    <w:p w14:paraId="76EAA8CE" w14:textId="239194CC" w:rsidR="00F45D23" w:rsidRDefault="001E1758" w:rsidP="00684755">
      <w:pPr>
        <w:pStyle w:val="ParagraphRyan"/>
      </w:pPr>
      <w:r>
        <w:t xml:space="preserve">The hypothesis or assumption at the ending of the report is that not one classification </w:t>
      </w:r>
    </w:p>
    <w:p w14:paraId="229E0F72" w14:textId="6E7D9813" w:rsidR="00F45D23" w:rsidRDefault="001E1758" w:rsidP="00F45D23">
      <w:pPr>
        <w:pStyle w:val="ParagraphRyan"/>
      </w:pPr>
      <w:r>
        <w:t xml:space="preserve">method will stand out above the rest, saying that the only true aim of this report is to see if the Machine Learning problem can accurately detect a real-world problem, and in this </w:t>
      </w:r>
      <w:r w:rsidR="00E301B0">
        <w:t>case,</w:t>
      </w:r>
      <w:r>
        <w:t xml:space="preserve"> it’ll be the detection of ‘poisonous mushrooms’</w:t>
      </w:r>
    </w:p>
    <w:p w14:paraId="75688C60" w14:textId="4D28A97E" w:rsidR="00604161" w:rsidRDefault="00604161" w:rsidP="00F45D23">
      <w:pPr>
        <w:pStyle w:val="ParagraphRyan"/>
      </w:pPr>
    </w:p>
    <w:p w14:paraId="70C94C67" w14:textId="0D827DF4" w:rsidR="00F45D23" w:rsidRDefault="00F45D23" w:rsidP="00F45D23">
      <w:pPr>
        <w:pStyle w:val="TitleRyan"/>
      </w:pPr>
      <w:r>
        <w:t>The Dataset</w:t>
      </w:r>
    </w:p>
    <w:p w14:paraId="441DDB3C" w14:textId="77777777" w:rsidR="0025383C" w:rsidRDefault="000373C6" w:rsidP="00F45D23">
      <w:pPr>
        <w:pStyle w:val="ParagraphRyan"/>
      </w:pPr>
      <w:r>
        <w:t>The ‘Poisonous Mushroom’ Dataset itself has 23 features(columns) and 8124 observations(rows)</w:t>
      </w:r>
      <w:r w:rsidR="008C11DF">
        <w:t xml:space="preserve">. By using the ‘pandas’ python package we can use some minimal python code to extract how many null values are in our dataset </w:t>
      </w:r>
    </w:p>
    <w:p w14:paraId="0FB3CD49" w14:textId="77777777" w:rsidR="001A24AA" w:rsidRDefault="001A24AA" w:rsidP="0025383C">
      <w:pPr>
        <w:shd w:val="clear" w:color="auto" w:fill="FFFFFF"/>
        <w:spacing w:after="0" w:line="240" w:lineRule="auto"/>
        <w:rPr>
          <w:rFonts w:ascii="Courier New" w:eastAsia="Times New Roman" w:hAnsi="Courier New" w:cs="Courier New"/>
          <w:b/>
          <w:bCs/>
          <w:noProof/>
          <w:color w:val="880088"/>
          <w:sz w:val="20"/>
          <w:szCs w:val="20"/>
          <w:lang w:val="en-GB"/>
        </w:rPr>
      </w:pPr>
    </w:p>
    <w:p w14:paraId="48706403" w14:textId="7EE0C35D" w:rsidR="0025383C" w:rsidRPr="00C9567A" w:rsidRDefault="0025383C" w:rsidP="0025383C">
      <w:pPr>
        <w:shd w:val="clear" w:color="auto" w:fill="FFFFFF"/>
        <w:spacing w:after="0" w:line="240" w:lineRule="auto"/>
        <w:rPr>
          <w:rFonts w:ascii="Courier New" w:eastAsia="Times New Roman" w:hAnsi="Courier New" w:cs="Courier New"/>
          <w:noProof/>
          <w:color w:val="000000"/>
          <w:sz w:val="20"/>
          <w:szCs w:val="20"/>
          <w:lang w:val="en-GB"/>
        </w:rPr>
      </w:pPr>
      <w:r w:rsidRPr="00C9567A">
        <w:rPr>
          <w:rFonts w:ascii="Courier New" w:eastAsia="Times New Roman" w:hAnsi="Courier New" w:cs="Courier New"/>
          <w:b/>
          <w:bCs/>
          <w:noProof/>
          <w:color w:val="880088"/>
          <w:sz w:val="20"/>
          <w:szCs w:val="20"/>
          <w:lang w:val="en-GB"/>
        </w:rPr>
        <w:t>print</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noProof/>
          <w:color w:val="000000"/>
          <w:sz w:val="20"/>
          <w:szCs w:val="20"/>
          <w:lang w:val="en-GB"/>
        </w:rPr>
        <w:t>df</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noProof/>
          <w:color w:val="000000"/>
          <w:sz w:val="20"/>
          <w:szCs w:val="20"/>
          <w:lang w:val="en-GB"/>
        </w:rPr>
        <w:t>shape</w:t>
      </w:r>
      <w:r w:rsidRPr="00C9567A">
        <w:rPr>
          <w:rFonts w:ascii="Courier New" w:eastAsia="Times New Roman" w:hAnsi="Courier New" w:cs="Courier New"/>
          <w:b/>
          <w:bCs/>
          <w:noProof/>
          <w:color w:val="000080"/>
          <w:sz w:val="20"/>
          <w:szCs w:val="20"/>
          <w:lang w:val="en-GB"/>
        </w:rPr>
        <w:t>)</w:t>
      </w:r>
    </w:p>
    <w:p w14:paraId="1AB9B16A" w14:textId="77777777" w:rsidR="0025383C" w:rsidRPr="00C9567A" w:rsidRDefault="0025383C" w:rsidP="0025383C">
      <w:pPr>
        <w:shd w:val="clear" w:color="auto" w:fill="FFFFFF"/>
        <w:spacing w:after="0" w:line="240" w:lineRule="auto"/>
        <w:rPr>
          <w:rFonts w:ascii="Courier New" w:eastAsia="Times New Roman" w:hAnsi="Courier New" w:cs="Courier New"/>
          <w:noProof/>
          <w:color w:val="000000"/>
          <w:sz w:val="20"/>
          <w:szCs w:val="20"/>
          <w:lang w:val="en-GB"/>
        </w:rPr>
      </w:pPr>
      <w:r w:rsidRPr="00C9567A">
        <w:rPr>
          <w:rFonts w:ascii="Courier New" w:eastAsia="Times New Roman" w:hAnsi="Courier New" w:cs="Courier New"/>
          <w:b/>
          <w:bCs/>
          <w:noProof/>
          <w:color w:val="880088"/>
          <w:sz w:val="20"/>
          <w:szCs w:val="20"/>
          <w:lang w:val="en-GB"/>
        </w:rPr>
        <w:t>print</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noProof/>
          <w:color w:val="000000"/>
          <w:sz w:val="20"/>
          <w:szCs w:val="20"/>
          <w:lang w:val="en-GB"/>
        </w:rPr>
        <w:t>df</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noProof/>
          <w:color w:val="000000"/>
          <w:sz w:val="20"/>
          <w:szCs w:val="20"/>
          <w:lang w:val="en-GB"/>
        </w:rPr>
        <w:t>head</w:t>
      </w:r>
      <w:r w:rsidRPr="00C9567A">
        <w:rPr>
          <w:rFonts w:ascii="Courier New" w:eastAsia="Times New Roman" w:hAnsi="Courier New" w:cs="Courier New"/>
          <w:b/>
          <w:bCs/>
          <w:noProof/>
          <w:color w:val="000080"/>
          <w:sz w:val="20"/>
          <w:szCs w:val="20"/>
          <w:lang w:val="en-GB"/>
        </w:rPr>
        <w:t>)</w:t>
      </w:r>
    </w:p>
    <w:p w14:paraId="60D7FFAE" w14:textId="77777777" w:rsidR="0025383C" w:rsidRPr="00C9567A" w:rsidRDefault="0025383C" w:rsidP="0025383C">
      <w:pPr>
        <w:shd w:val="clear" w:color="auto" w:fill="FFFFFF"/>
        <w:spacing w:after="0" w:line="240" w:lineRule="auto"/>
        <w:rPr>
          <w:rFonts w:ascii="Courier New" w:eastAsia="Times New Roman" w:hAnsi="Courier New" w:cs="Courier New"/>
          <w:noProof/>
          <w:color w:val="000000"/>
          <w:sz w:val="20"/>
          <w:szCs w:val="20"/>
          <w:lang w:val="en-GB"/>
        </w:rPr>
      </w:pPr>
      <w:r w:rsidRPr="00C9567A">
        <w:rPr>
          <w:rFonts w:ascii="Courier New" w:eastAsia="Times New Roman" w:hAnsi="Courier New" w:cs="Courier New"/>
          <w:b/>
          <w:bCs/>
          <w:noProof/>
          <w:color w:val="880088"/>
          <w:sz w:val="20"/>
          <w:szCs w:val="20"/>
          <w:lang w:val="en-GB"/>
        </w:rPr>
        <w:t>print</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noProof/>
          <w:color w:val="000000"/>
          <w:sz w:val="20"/>
          <w:szCs w:val="20"/>
          <w:lang w:val="en-GB"/>
        </w:rPr>
        <w:t>df</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noProof/>
          <w:color w:val="000000"/>
          <w:sz w:val="20"/>
          <w:szCs w:val="20"/>
          <w:lang w:val="en-GB"/>
        </w:rPr>
        <w:t>isnull</w:t>
      </w:r>
      <w:r w:rsidRPr="00C9567A">
        <w:rPr>
          <w:rFonts w:ascii="Courier New" w:eastAsia="Times New Roman" w:hAnsi="Courier New" w:cs="Courier New"/>
          <w:b/>
          <w:bCs/>
          <w:noProof/>
          <w:color w:val="000080"/>
          <w:sz w:val="20"/>
          <w:szCs w:val="20"/>
          <w:lang w:val="en-GB"/>
        </w:rPr>
        <w:t>().</w:t>
      </w:r>
      <w:r w:rsidRPr="00C9567A">
        <w:rPr>
          <w:rFonts w:ascii="Courier New" w:eastAsia="Times New Roman" w:hAnsi="Courier New" w:cs="Courier New"/>
          <w:b/>
          <w:bCs/>
          <w:noProof/>
          <w:color w:val="880088"/>
          <w:sz w:val="20"/>
          <w:szCs w:val="20"/>
          <w:lang w:val="en-GB"/>
        </w:rPr>
        <w:t>sum</w:t>
      </w:r>
      <w:r w:rsidRPr="00C9567A">
        <w:rPr>
          <w:rFonts w:ascii="Courier New" w:eastAsia="Times New Roman" w:hAnsi="Courier New" w:cs="Courier New"/>
          <w:b/>
          <w:bCs/>
          <w:noProof/>
          <w:color w:val="000080"/>
          <w:sz w:val="20"/>
          <w:szCs w:val="20"/>
          <w:lang w:val="en-GB"/>
        </w:rPr>
        <w:t>())</w:t>
      </w:r>
    </w:p>
    <w:p w14:paraId="750A38C2" w14:textId="77777777" w:rsidR="0025383C" w:rsidRDefault="0025383C" w:rsidP="00F45D23">
      <w:pPr>
        <w:pStyle w:val="ParagraphRyan"/>
      </w:pPr>
    </w:p>
    <w:p w14:paraId="2066733A" w14:textId="6AE48D7D" w:rsidR="00757AD4" w:rsidRDefault="008C11DF" w:rsidP="00F45D23">
      <w:pPr>
        <w:pStyle w:val="ParagraphRyan"/>
        <w:sectPr w:rsidR="00757AD4" w:rsidSect="00757AD4">
          <w:footnotePr>
            <w:pos w:val="beneathText"/>
          </w:footnotePr>
          <w:type w:val="continuous"/>
          <w:pgSz w:w="12240" w:h="15840"/>
          <w:pgMar w:top="1440" w:right="1440" w:bottom="1440" w:left="1440" w:header="720" w:footer="720" w:gutter="0"/>
          <w:cols w:num="2" w:space="720"/>
          <w:titlePg/>
          <w:docGrid w:linePitch="360"/>
          <w15:footnoteColumns w:val="1"/>
        </w:sectPr>
      </w:pPr>
      <w:r>
        <w:t>As we can see the due to popularity of the dataset sourced from UCI Machine Learning Repository there are no missing or null values in the dataset</w:t>
      </w:r>
      <w:r w:rsidR="00A81AEA">
        <w:t xml:space="preserve"> as it was arguably cleaned beforehand</w:t>
      </w:r>
      <w:r>
        <w:t>.</w:t>
      </w:r>
      <w:r w:rsidR="006E5130">
        <w:t xml:space="preserve"> As the dataset is filled with 23 categorical </w:t>
      </w:r>
      <w:r w:rsidR="00AE65BB">
        <w:t>variables,</w:t>
      </w:r>
      <w:r w:rsidR="006E5130">
        <w:t xml:space="preserve"> we want to convert them </w:t>
      </w:r>
    </w:p>
    <w:p w14:paraId="6226B462" w14:textId="66F6AD62" w:rsidR="00F45D23" w:rsidRDefault="006E5130" w:rsidP="00F45D23">
      <w:pPr>
        <w:pStyle w:val="ParagraphRyan"/>
      </w:pPr>
      <w:r>
        <w:t xml:space="preserve">into some form of numerical value so that they can easily fit into some form of model. </w:t>
      </w:r>
      <w:r w:rsidR="00A81AEA">
        <w:t xml:space="preserve">The target variable for this dataset is defined </w:t>
      </w:r>
      <w:r w:rsidR="00A81AEA">
        <w:t xml:space="preserve">as ‘class’ which contains the information on whether a mushroom is poisonous or not, and </w:t>
      </w:r>
      <w:r w:rsidR="00A81AEA">
        <w:lastRenderedPageBreak/>
        <w:t>will be represented in a binary form</w:t>
      </w:r>
      <w:r w:rsidR="005309F7">
        <w:t>,</w:t>
      </w:r>
      <w:r w:rsidR="00A81AEA">
        <w:t xml:space="preserve"> ‘1’ for poisonous and ‘0’ for edible.</w:t>
      </w:r>
    </w:p>
    <w:p w14:paraId="09F24F34" w14:textId="72874D8E" w:rsidR="00282AB1" w:rsidRPr="008C11DF" w:rsidRDefault="00282AB1" w:rsidP="00F45D23">
      <w:pPr>
        <w:pStyle w:val="ParagraphRyan"/>
      </w:pPr>
    </w:p>
    <w:p w14:paraId="7C11BED2" w14:textId="77CDD375" w:rsidR="00F45D23" w:rsidRDefault="00F45D23" w:rsidP="00F45D23">
      <w:pPr>
        <w:pStyle w:val="TitleRyan"/>
      </w:pPr>
      <w:r>
        <w:t>Problem to be addressed</w:t>
      </w:r>
    </w:p>
    <w:p w14:paraId="2E36201F" w14:textId="1FBA0D1C" w:rsidR="00F45D23" w:rsidRDefault="00282AB1" w:rsidP="00F45D23">
      <w:pPr>
        <w:pStyle w:val="ParagraphRyan"/>
      </w:pPr>
      <w:r>
        <w:t xml:space="preserve">If we were to look at the problem in detail, we </w:t>
      </w:r>
      <w:r w:rsidR="00F62521">
        <w:t>can</w:t>
      </w:r>
      <w:r w:rsidR="00C80F0A">
        <w:t xml:space="preserve"> </w:t>
      </w:r>
      <w:r>
        <w:t xml:space="preserve">identify that the aim </w:t>
      </w:r>
      <w:r w:rsidR="00C80F0A">
        <w:t xml:space="preserve">of the project </w:t>
      </w:r>
      <w:r>
        <w:t xml:space="preserve">is not only to build and evaluate a machine learning model but to effectively/comparatively find the most efficient model that is best suited to solve the real-world problem in our dataset. The dataset itself is structured in a way where </w:t>
      </w:r>
      <w:r>
        <w:t xml:space="preserve">classification models are the best and only way to deal with a discrete numeric problem. </w:t>
      </w:r>
      <w:r w:rsidR="00C80F0A">
        <w:t>As we are evaluating multiple machine learning models to better solve the problem, a fitness function is needed so that we can gain some form of measurement that’ll allow us to check which machine learning model was better equipped to solve the problem. For this dataset we will be using the classification accuracy metric to compare our machine learning models.</w:t>
      </w:r>
    </w:p>
    <w:p w14:paraId="01D0EC1C" w14:textId="77777777" w:rsidR="00757AD4" w:rsidRDefault="00757AD4" w:rsidP="00F45D23">
      <w:pPr>
        <w:pStyle w:val="ParagraphRyan"/>
        <w:sectPr w:rsidR="00757AD4" w:rsidSect="00757AD4">
          <w:footnotePr>
            <w:pos w:val="beneathText"/>
          </w:footnotePr>
          <w:type w:val="continuous"/>
          <w:pgSz w:w="12240" w:h="15840"/>
          <w:pgMar w:top="1440" w:right="1440" w:bottom="1440" w:left="1440" w:header="720" w:footer="720" w:gutter="0"/>
          <w:cols w:num="2" w:space="720"/>
          <w:titlePg/>
          <w:docGrid w:linePitch="360"/>
          <w15:footnoteColumns w:val="1"/>
        </w:sectPr>
      </w:pPr>
    </w:p>
    <w:p w14:paraId="1E126E4C" w14:textId="155F3DC2" w:rsidR="00F51DCC" w:rsidRDefault="00F51DCC" w:rsidP="00F45D23">
      <w:pPr>
        <w:pStyle w:val="ParagraphRyan"/>
      </w:pPr>
    </w:p>
    <w:p w14:paraId="698632DD" w14:textId="327383E6" w:rsidR="000108D7" w:rsidRDefault="00F45D23" w:rsidP="00B81B39">
      <w:pPr>
        <w:pStyle w:val="TitleRyan"/>
      </w:pPr>
      <w:r>
        <w:t>Machine Learning Model</w:t>
      </w:r>
    </w:p>
    <w:p w14:paraId="1497CF39" w14:textId="4D5CBA76" w:rsidR="00142C0D" w:rsidRPr="00142C0D" w:rsidRDefault="00142C0D" w:rsidP="00142C0D">
      <w:pPr>
        <w:pStyle w:val="ParagraphRyan"/>
      </w:pPr>
      <w:r>
        <w:t xml:space="preserve">Before we can enter the dataset into a principal component analysis form it is best to first analyze the correlation coefficients. A correlation coefficient is simply a measure of direction and strength of the linear relationship among variables. </w:t>
      </w:r>
    </w:p>
    <w:p w14:paraId="15E95D11" w14:textId="2AC30E1C" w:rsidR="00757AD4" w:rsidRDefault="00757AD4" w:rsidP="00757AD4">
      <w:pPr>
        <w:pStyle w:val="ParagraphRyan"/>
        <w:sectPr w:rsidR="00757AD4" w:rsidSect="00757AD4">
          <w:footnotePr>
            <w:pos w:val="beneathText"/>
          </w:footnotePr>
          <w:type w:val="continuous"/>
          <w:pgSz w:w="12240" w:h="15840"/>
          <w:pgMar w:top="1440" w:right="1440" w:bottom="1440" w:left="1440" w:header="720" w:footer="720" w:gutter="0"/>
          <w:cols w:space="720"/>
          <w:titlePg/>
          <w:docGrid w:linePitch="360"/>
          <w15:footnoteColumns w:val="1"/>
        </w:sectPr>
      </w:pPr>
      <w:r>
        <w:rPr>
          <w:noProof/>
        </w:rPr>
        <w:drawing>
          <wp:inline distT="0" distB="0" distL="0" distR="0" wp14:anchorId="18011414" wp14:editId="7C6BF6D0">
            <wp:extent cx="5857240" cy="523875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7240" cy="5238750"/>
                    </a:xfrm>
                    <a:prstGeom prst="rect">
                      <a:avLst/>
                    </a:prstGeom>
                  </pic:spPr>
                </pic:pic>
              </a:graphicData>
            </a:graphic>
          </wp:inline>
        </w:drawing>
      </w:r>
    </w:p>
    <w:p w14:paraId="1642A571" w14:textId="682290CD" w:rsidR="00757AD4" w:rsidRDefault="00757AD4" w:rsidP="00757AD4">
      <w:pPr>
        <w:pStyle w:val="ParagraphRyan"/>
        <w:sectPr w:rsidR="00757AD4" w:rsidSect="00757AD4">
          <w:footnotePr>
            <w:pos w:val="beneathText"/>
          </w:footnotePr>
          <w:type w:val="continuous"/>
          <w:pgSz w:w="12240" w:h="15840"/>
          <w:pgMar w:top="1440" w:right="1440" w:bottom="1440" w:left="1440" w:header="720" w:footer="720" w:gutter="0"/>
          <w:cols w:space="720"/>
          <w:titlePg/>
          <w:docGrid w:linePitch="360"/>
          <w15:footnoteColumns w:val="1"/>
        </w:sectPr>
      </w:pPr>
    </w:p>
    <w:p w14:paraId="2C47DBED" w14:textId="48FF6C94" w:rsidR="00757AD4" w:rsidRPr="00757AD4" w:rsidRDefault="00757AD4" w:rsidP="00757AD4">
      <w:pPr>
        <w:pStyle w:val="ParagraphRyan"/>
      </w:pPr>
    </w:p>
    <w:p w14:paraId="30E2969C" w14:textId="77777777" w:rsidR="00757AD4" w:rsidRDefault="00757AD4" w:rsidP="004123B8">
      <w:pPr>
        <w:spacing w:after="0" w:line="240" w:lineRule="auto"/>
        <w:textAlignment w:val="baseline"/>
        <w:rPr>
          <w:rFonts w:ascii="Garamond" w:eastAsia="Times New Roman" w:hAnsi="Garamond" w:cs="Arial"/>
          <w:color w:val="000000"/>
          <w:sz w:val="24"/>
          <w:szCs w:val="24"/>
          <w:lang w:val="en-GB"/>
        </w:rPr>
        <w:sectPr w:rsidR="00757AD4" w:rsidSect="00757AD4">
          <w:footnotePr>
            <w:pos w:val="beneathText"/>
          </w:footnotePr>
          <w:type w:val="continuous"/>
          <w:pgSz w:w="12240" w:h="15840"/>
          <w:pgMar w:top="1440" w:right="1440" w:bottom="1440" w:left="1440" w:header="720" w:footer="720" w:gutter="0"/>
          <w:cols w:space="720"/>
          <w:titlePg/>
          <w:docGrid w:linePitch="360"/>
          <w15:footnoteColumns w:val="1"/>
        </w:sectPr>
      </w:pPr>
    </w:p>
    <w:p w14:paraId="4383CCB6" w14:textId="46FE9D3A" w:rsidR="000832B2" w:rsidRPr="00AB71CA" w:rsidRDefault="004123B8" w:rsidP="004123B8">
      <w:pPr>
        <w:spacing w:after="0" w:line="240" w:lineRule="auto"/>
        <w:textAlignment w:val="baseline"/>
        <w:rPr>
          <w:rFonts w:ascii="Garamond" w:eastAsia="Times New Roman" w:hAnsi="Garamond" w:cs="Arial"/>
          <w:color w:val="000000"/>
          <w:sz w:val="24"/>
          <w:szCs w:val="24"/>
          <w:lang w:val="en-GB"/>
        </w:rPr>
      </w:pPr>
      <w:r w:rsidRPr="00AB71CA">
        <w:rPr>
          <w:rFonts w:ascii="Garamond" w:eastAsia="Times New Roman" w:hAnsi="Garamond" w:cs="Arial"/>
          <w:color w:val="000000"/>
          <w:sz w:val="24"/>
          <w:szCs w:val="24"/>
          <w:lang w:val="en-GB"/>
        </w:rPr>
        <w:t xml:space="preserve">Since our dataset has a lot of dimensions and input features, we want to find a way that allows us to interpret and visualise the data better. To do this, we will use a method called principal component analysis(PCA). In short PCA will allow us to reduce the dimensionality of the data, whilst minimizing any loss of information. </w:t>
      </w:r>
      <w:r w:rsidR="00D15FC1">
        <w:rPr>
          <w:rFonts w:ascii="Garamond" w:eastAsia="Times New Roman" w:hAnsi="Garamond" w:cs="Arial"/>
          <w:color w:val="000000"/>
          <w:sz w:val="24"/>
          <w:szCs w:val="24"/>
          <w:lang w:val="en-GB"/>
        </w:rPr>
        <w:t>However, PCA does have the potential to cause a loss of some spatial information which is always important for classification</w:t>
      </w:r>
      <w:r w:rsidR="004477AE">
        <w:rPr>
          <w:rFonts w:ascii="Garamond" w:eastAsia="Times New Roman" w:hAnsi="Garamond" w:cs="Arial"/>
          <w:color w:val="000000"/>
          <w:sz w:val="24"/>
          <w:szCs w:val="24"/>
          <w:lang w:val="en-GB"/>
        </w:rPr>
        <w:t>.</w:t>
      </w:r>
      <w:r w:rsidR="00D15FC1">
        <w:rPr>
          <w:rFonts w:ascii="Garamond" w:eastAsia="Times New Roman" w:hAnsi="Garamond" w:cs="Arial"/>
          <w:color w:val="000000"/>
          <w:sz w:val="24"/>
          <w:szCs w:val="24"/>
          <w:lang w:val="en-GB"/>
        </w:rPr>
        <w:t xml:space="preserve"> </w:t>
      </w:r>
      <w:r w:rsidRPr="00AB71CA">
        <w:rPr>
          <w:rFonts w:ascii="Garamond" w:eastAsia="Times New Roman" w:hAnsi="Garamond" w:cs="Arial"/>
          <w:color w:val="000000"/>
          <w:sz w:val="24"/>
          <w:szCs w:val="24"/>
          <w:lang w:val="en-GB"/>
        </w:rPr>
        <w:t>We are also approaching the problem with a multitude of classification algorithms these will be:</w:t>
      </w:r>
    </w:p>
    <w:p w14:paraId="2CC122D7" w14:textId="3A869F54" w:rsidR="006F2E6F" w:rsidRPr="004477AE" w:rsidRDefault="004123B8" w:rsidP="004123B8">
      <w:pPr>
        <w:spacing w:after="0" w:line="240" w:lineRule="auto"/>
        <w:textAlignment w:val="baseline"/>
        <w:rPr>
          <w:rFonts w:ascii="Garamond" w:eastAsia="Times New Roman" w:hAnsi="Garamond" w:cs="Arial"/>
          <w:color w:val="000000"/>
          <w:sz w:val="24"/>
          <w:szCs w:val="24"/>
          <w:lang w:val="en-GB"/>
        </w:rPr>
      </w:pPr>
      <w:r w:rsidRPr="00AB71CA">
        <w:rPr>
          <w:rFonts w:ascii="Garamond" w:eastAsia="Times New Roman" w:hAnsi="Garamond" w:cs="Arial"/>
          <w:color w:val="000000"/>
          <w:sz w:val="24"/>
          <w:szCs w:val="24"/>
          <w:lang w:val="en-GB"/>
        </w:rPr>
        <w:t>Logistic Regression</w:t>
      </w:r>
      <w:r w:rsidR="000832B2">
        <w:rPr>
          <w:rFonts w:ascii="Garamond" w:eastAsia="Times New Roman" w:hAnsi="Garamond" w:cs="Arial"/>
          <w:color w:val="000000"/>
          <w:sz w:val="24"/>
          <w:szCs w:val="24"/>
          <w:lang w:val="en-GB"/>
        </w:rPr>
        <w:t xml:space="preserve">, </w:t>
      </w:r>
      <w:r w:rsidRPr="00AB71CA">
        <w:rPr>
          <w:rFonts w:ascii="Garamond" w:eastAsia="Times New Roman" w:hAnsi="Garamond" w:cs="Arial"/>
          <w:color w:val="000000"/>
          <w:sz w:val="24"/>
          <w:szCs w:val="24"/>
          <w:lang w:val="en-GB"/>
        </w:rPr>
        <w:t>Decision Tree Classifier</w:t>
      </w:r>
      <w:r w:rsidR="000832B2">
        <w:rPr>
          <w:rFonts w:ascii="Garamond" w:eastAsia="Times New Roman" w:hAnsi="Garamond" w:cs="Arial"/>
          <w:color w:val="000000"/>
          <w:sz w:val="24"/>
          <w:szCs w:val="24"/>
          <w:lang w:val="en-GB"/>
        </w:rPr>
        <w:t xml:space="preserve">, </w:t>
      </w:r>
      <w:r w:rsidRPr="00AB71CA">
        <w:rPr>
          <w:rFonts w:ascii="Garamond" w:eastAsia="Times New Roman" w:hAnsi="Garamond" w:cs="Arial"/>
          <w:color w:val="000000"/>
          <w:sz w:val="24"/>
          <w:szCs w:val="24"/>
          <w:lang w:val="en-GB"/>
        </w:rPr>
        <w:t>Random Forest Classifier</w:t>
      </w:r>
      <w:r w:rsidR="000832B2">
        <w:rPr>
          <w:rFonts w:ascii="Garamond" w:eastAsia="Times New Roman" w:hAnsi="Garamond" w:cs="Arial"/>
          <w:color w:val="000000"/>
          <w:sz w:val="24"/>
          <w:szCs w:val="24"/>
          <w:lang w:val="en-GB"/>
        </w:rPr>
        <w:t xml:space="preserve">, </w:t>
      </w:r>
      <w:r w:rsidRPr="00AB71CA">
        <w:rPr>
          <w:rFonts w:ascii="Garamond" w:eastAsia="Times New Roman" w:hAnsi="Garamond" w:cs="Arial"/>
          <w:color w:val="000000"/>
          <w:sz w:val="24"/>
          <w:szCs w:val="24"/>
          <w:lang w:val="en-GB"/>
        </w:rPr>
        <w:t>K-Nearest Neighbours(K-NN)</w:t>
      </w:r>
      <w:r w:rsidR="000832B2">
        <w:rPr>
          <w:rFonts w:ascii="Garamond" w:eastAsia="Times New Roman" w:hAnsi="Garamond" w:cs="Arial"/>
          <w:color w:val="000000"/>
          <w:sz w:val="24"/>
          <w:szCs w:val="24"/>
          <w:lang w:val="en-GB"/>
        </w:rPr>
        <w:t xml:space="preserve">, </w:t>
      </w:r>
      <w:r w:rsidR="00A65C4B">
        <w:rPr>
          <w:rFonts w:ascii="Garamond" w:eastAsia="Times New Roman" w:hAnsi="Garamond" w:cs="Arial"/>
          <w:color w:val="000000"/>
          <w:sz w:val="24"/>
          <w:szCs w:val="24"/>
          <w:lang w:val="en-GB"/>
        </w:rPr>
        <w:t>Support Vector, and Naïve Bayes Classifier</w:t>
      </w:r>
    </w:p>
    <w:p w14:paraId="3587F81E" w14:textId="19214783" w:rsidR="00E8622F" w:rsidRPr="00AB71CA" w:rsidRDefault="004123B8" w:rsidP="004123B8">
      <w:pPr>
        <w:spacing w:after="0" w:line="240" w:lineRule="auto"/>
        <w:textAlignment w:val="baseline"/>
        <w:rPr>
          <w:rFonts w:ascii="Garamond" w:eastAsia="Times New Roman" w:hAnsi="Garamond" w:cs="Arial"/>
          <w:color w:val="000000"/>
          <w:sz w:val="24"/>
          <w:szCs w:val="24"/>
          <w:lang w:val="en-GB"/>
        </w:rPr>
      </w:pPr>
      <w:r w:rsidRPr="00AB71CA">
        <w:rPr>
          <w:rFonts w:ascii="Garamond" w:eastAsia="Times New Roman" w:hAnsi="Garamond" w:cs="Arial"/>
          <w:color w:val="000000"/>
          <w:sz w:val="24"/>
          <w:szCs w:val="24"/>
          <w:lang w:val="en-GB"/>
        </w:rPr>
        <w:t xml:space="preserve">Once the categorical variables have been encoded to numerical </w:t>
      </w:r>
      <w:r w:rsidR="00226937" w:rsidRPr="00AB71CA">
        <w:rPr>
          <w:rFonts w:ascii="Garamond" w:eastAsia="Times New Roman" w:hAnsi="Garamond" w:cs="Arial"/>
          <w:color w:val="000000"/>
          <w:sz w:val="24"/>
          <w:szCs w:val="24"/>
          <w:lang w:val="en-GB"/>
        </w:rPr>
        <w:t>variables,</w:t>
      </w:r>
      <w:r w:rsidRPr="00AB71CA">
        <w:rPr>
          <w:rFonts w:ascii="Garamond" w:eastAsia="Times New Roman" w:hAnsi="Garamond" w:cs="Arial"/>
          <w:color w:val="000000"/>
          <w:sz w:val="24"/>
          <w:szCs w:val="24"/>
          <w:lang w:val="en-GB"/>
        </w:rPr>
        <w:t xml:space="preserve"> we’ll apply PCA to the dataset and we’ll split the dataset into an x train, x test, y train and y test using the ‘Sklearn’ package. </w:t>
      </w:r>
      <w:r w:rsidR="00226937" w:rsidRPr="00AB71CA">
        <w:rPr>
          <w:rFonts w:ascii="Garamond" w:eastAsia="Times New Roman" w:hAnsi="Garamond" w:cs="Arial"/>
          <w:color w:val="000000"/>
          <w:sz w:val="24"/>
          <w:szCs w:val="24"/>
          <w:lang w:val="en-GB"/>
        </w:rPr>
        <w:t xml:space="preserve">It should also be noted that before the data is fitted into test and train data, we want to </w:t>
      </w:r>
      <w:r w:rsidR="0013445A" w:rsidRPr="00AB71CA">
        <w:rPr>
          <w:rFonts w:ascii="Garamond" w:eastAsia="Times New Roman" w:hAnsi="Garamond" w:cs="Arial"/>
          <w:color w:val="000000"/>
          <w:sz w:val="24"/>
          <w:szCs w:val="24"/>
          <w:lang w:val="en-GB"/>
        </w:rPr>
        <w:t>s</w:t>
      </w:r>
      <w:r w:rsidR="00226937" w:rsidRPr="00AB71CA">
        <w:rPr>
          <w:rFonts w:ascii="Garamond" w:eastAsia="Times New Roman" w:hAnsi="Garamond" w:cs="Arial"/>
          <w:color w:val="000000"/>
          <w:sz w:val="24"/>
          <w:szCs w:val="24"/>
          <w:lang w:val="en-GB"/>
        </w:rPr>
        <w:t>tandardize</w:t>
      </w:r>
      <w:r w:rsidR="0013445A" w:rsidRPr="00AB71CA">
        <w:rPr>
          <w:rFonts w:ascii="Garamond" w:eastAsia="Times New Roman" w:hAnsi="Garamond" w:cs="Arial"/>
          <w:color w:val="000000"/>
          <w:sz w:val="24"/>
          <w:szCs w:val="24"/>
          <w:lang w:val="en-GB"/>
        </w:rPr>
        <w:t xml:space="preserve"> the features</w:t>
      </w:r>
      <w:r w:rsidR="00226937" w:rsidRPr="00AB71CA">
        <w:rPr>
          <w:rFonts w:ascii="Garamond" w:eastAsia="Times New Roman" w:hAnsi="Garamond" w:cs="Arial"/>
          <w:color w:val="000000"/>
          <w:sz w:val="24"/>
          <w:szCs w:val="24"/>
          <w:lang w:val="en-GB"/>
        </w:rPr>
        <w:t xml:space="preserve"> so that we can easily compare the scores or evaluation of the models; it will also possibly remove any bias that may be lingering from the numeric values. </w:t>
      </w:r>
    </w:p>
    <w:p w14:paraId="77664289" w14:textId="62CE774E" w:rsidR="00AB71CA" w:rsidRPr="00AB71CA" w:rsidRDefault="00AB71CA" w:rsidP="004123B8">
      <w:pPr>
        <w:spacing w:after="0" w:line="240" w:lineRule="auto"/>
        <w:textAlignment w:val="baseline"/>
        <w:rPr>
          <w:rFonts w:asciiTheme="majorHAnsi" w:eastAsia="Times New Roman" w:hAnsiTheme="majorHAnsi" w:cstheme="majorHAnsi"/>
          <w:i/>
          <w:iCs/>
          <w:color w:val="000000"/>
          <w:sz w:val="24"/>
          <w:szCs w:val="24"/>
          <w:lang w:val="en-GB"/>
        </w:rPr>
      </w:pPr>
      <w:r>
        <w:rPr>
          <w:rFonts w:asciiTheme="majorHAnsi" w:eastAsia="Times New Roman" w:hAnsiTheme="majorHAnsi" w:cstheme="majorHAnsi"/>
          <w:i/>
          <w:iCs/>
          <w:color w:val="000000"/>
          <w:sz w:val="24"/>
          <w:szCs w:val="24"/>
          <w:lang w:val="en-GB"/>
        </w:rPr>
        <w:t>*</w:t>
      </w:r>
      <w:r w:rsidRPr="00AB71CA">
        <w:rPr>
          <w:rFonts w:asciiTheme="majorHAnsi" w:eastAsia="Times New Roman" w:hAnsiTheme="majorHAnsi" w:cstheme="majorHAnsi"/>
          <w:i/>
          <w:iCs/>
          <w:color w:val="000000"/>
          <w:sz w:val="24"/>
          <w:szCs w:val="24"/>
          <w:lang w:val="en-GB"/>
        </w:rPr>
        <w:t>See Standardize Function Below</w:t>
      </w:r>
      <w:r>
        <w:rPr>
          <w:rFonts w:asciiTheme="majorHAnsi" w:eastAsia="Times New Roman" w:hAnsiTheme="majorHAnsi" w:cstheme="majorHAnsi"/>
          <w:i/>
          <w:iCs/>
          <w:color w:val="000000"/>
          <w:sz w:val="24"/>
          <w:szCs w:val="24"/>
          <w:lang w:val="en-GB"/>
        </w:rPr>
        <w:t>*</w:t>
      </w:r>
      <w:r w:rsidR="000832B2">
        <w:rPr>
          <w:rFonts w:asciiTheme="majorHAnsi" w:eastAsia="Times New Roman" w:hAnsiTheme="majorHAnsi" w:cstheme="majorHAnsi"/>
          <w:i/>
          <w:iCs/>
          <w:color w:val="000000"/>
          <w:sz w:val="24"/>
          <w:szCs w:val="24"/>
          <w:lang w:val="en-GB"/>
        </w:rPr>
        <w:br/>
      </w:r>
    </w:p>
    <w:p w14:paraId="4B4E1886" w14:textId="7950A985" w:rsidR="009B1CAF" w:rsidRPr="009B1CAF" w:rsidRDefault="00AB71CA" w:rsidP="0013445A">
      <w:pPr>
        <w:spacing w:after="0" w:line="240" w:lineRule="auto"/>
        <w:textAlignment w:val="baseline"/>
        <w:rPr>
          <w:rFonts w:ascii="Garamond" w:eastAsia="Times New Roman" w:hAnsi="Garamond" w:cstheme="majorHAnsi"/>
          <w:iCs/>
          <w:color w:val="000000"/>
          <w:sz w:val="24"/>
          <w:szCs w:val="24"/>
          <w:lang w:val="en-GB"/>
        </w:rPr>
      </w:pPr>
      <m:oMathPara>
        <m:oMathParaPr>
          <m:jc m:val="left"/>
        </m:oMathParaPr>
        <m:oMath>
          <m:r>
            <w:rPr>
              <w:rFonts w:ascii="Cambria Math" w:eastAsia="Times New Roman" w:hAnsi="Cambria Math" w:cs="Arial"/>
              <w:color w:val="000000"/>
              <w:sz w:val="40"/>
              <w:szCs w:val="40"/>
              <w:lang w:val="en-GB"/>
            </w:rPr>
            <m:t>z=</m:t>
          </m:r>
          <m:f>
            <m:fPr>
              <m:ctrlPr>
                <w:rPr>
                  <w:rFonts w:ascii="Cambria Math" w:eastAsia="Times New Roman" w:hAnsi="Cambria Math" w:cs="Arial"/>
                  <w:i/>
                  <w:color w:val="000000"/>
                  <w:sz w:val="40"/>
                  <w:szCs w:val="40"/>
                  <w:lang w:val="en-GB"/>
                </w:rPr>
              </m:ctrlPr>
            </m:fPr>
            <m:num>
              <m:r>
                <w:rPr>
                  <w:rFonts w:ascii="Cambria Math" w:eastAsia="Times New Roman" w:hAnsi="Cambria Math" w:cs="Arial"/>
                  <w:color w:val="000000"/>
                  <w:sz w:val="40"/>
                  <w:szCs w:val="40"/>
                  <w:lang w:val="en-GB"/>
                </w:rPr>
                <m:t>x-μ</m:t>
              </m:r>
            </m:num>
            <m:den>
              <m:r>
                <w:rPr>
                  <w:rFonts w:ascii="Cambria Math" w:eastAsia="Times New Roman" w:hAnsi="Cambria Math" w:cs="Arial"/>
                  <w:color w:val="000000"/>
                  <w:sz w:val="40"/>
                  <w:szCs w:val="40"/>
                  <w:lang w:val="en-GB"/>
                </w:rPr>
                <m:t>σ</m:t>
              </m:r>
            </m:den>
          </m:f>
          <m:r>
            <m:rPr>
              <m:sty m:val="p"/>
            </m:rPr>
            <w:rPr>
              <w:rFonts w:ascii="Cambria Math" w:eastAsia="Times New Roman" w:hAnsi="Cambria Math" w:cs="Arial"/>
              <w:color w:val="000000"/>
              <w:lang w:val="en-GB"/>
            </w:rPr>
            <w:br/>
          </m:r>
        </m:oMath>
      </m:oMathPara>
      <w:r w:rsidR="00E8622F">
        <w:rPr>
          <w:rFonts w:ascii="Garamond" w:eastAsia="Times New Roman" w:hAnsi="Garamond" w:cstheme="majorHAnsi"/>
          <w:iCs/>
          <w:color w:val="000000"/>
          <w:sz w:val="24"/>
          <w:szCs w:val="24"/>
          <w:lang w:val="en-GB"/>
        </w:rPr>
        <w:t xml:space="preserve">After applying the standardization on the predictor </w:t>
      </w:r>
      <w:r w:rsidR="00EF43A6">
        <w:rPr>
          <w:rFonts w:ascii="Garamond" w:eastAsia="Times New Roman" w:hAnsi="Garamond" w:cstheme="majorHAnsi"/>
          <w:iCs/>
          <w:color w:val="000000"/>
          <w:sz w:val="24"/>
          <w:szCs w:val="24"/>
          <w:lang w:val="en-GB"/>
        </w:rPr>
        <w:t>features,</w:t>
      </w:r>
      <w:r w:rsidR="00E8622F">
        <w:rPr>
          <w:rFonts w:ascii="Garamond" w:eastAsia="Times New Roman" w:hAnsi="Garamond" w:cstheme="majorHAnsi"/>
          <w:iCs/>
          <w:color w:val="000000"/>
          <w:sz w:val="24"/>
          <w:szCs w:val="24"/>
          <w:lang w:val="en-GB"/>
        </w:rPr>
        <w:t xml:space="preserve"> we will then </w:t>
      </w:r>
      <w:r w:rsidR="00B81B39">
        <w:rPr>
          <w:rFonts w:ascii="Garamond" w:eastAsia="Times New Roman" w:hAnsi="Garamond" w:cstheme="majorHAnsi"/>
          <w:iCs/>
          <w:color w:val="000000"/>
          <w:sz w:val="24"/>
          <w:szCs w:val="24"/>
          <w:lang w:val="en-GB"/>
        </w:rPr>
        <w:t>be creating</w:t>
      </w:r>
      <w:r w:rsidR="00E8622F">
        <w:rPr>
          <w:rFonts w:ascii="Garamond" w:eastAsia="Times New Roman" w:hAnsi="Garamond" w:cstheme="majorHAnsi"/>
          <w:iCs/>
          <w:color w:val="000000"/>
          <w:sz w:val="24"/>
          <w:szCs w:val="24"/>
          <w:lang w:val="en-GB"/>
        </w:rPr>
        <w:t xml:space="preserve"> functions that allows us to plot and visualise the data. We shall also create an evaluation function that will use the classification accuracy metric and Standard Deviation to compare the models. </w:t>
      </w:r>
      <w:r w:rsidR="000633D8">
        <w:rPr>
          <w:rFonts w:ascii="Garamond" w:eastAsia="Times New Roman" w:hAnsi="Garamond" w:cstheme="majorHAnsi"/>
          <w:iCs/>
          <w:color w:val="000000"/>
          <w:sz w:val="24"/>
          <w:szCs w:val="24"/>
          <w:lang w:val="en-GB"/>
        </w:rPr>
        <w:t xml:space="preserve">It should also be noted that when training the models, we used a test size of 33% </w:t>
      </w:r>
      <w:r w:rsidR="0014311F">
        <w:rPr>
          <w:rFonts w:ascii="Garamond" w:eastAsia="Times New Roman" w:hAnsi="Garamond" w:cstheme="majorHAnsi"/>
          <w:iCs/>
          <w:color w:val="000000"/>
          <w:sz w:val="24"/>
          <w:szCs w:val="24"/>
          <w:lang w:val="en-GB"/>
        </w:rPr>
        <w:t>to</w:t>
      </w:r>
      <w:r w:rsidR="000633D8">
        <w:rPr>
          <w:rFonts w:ascii="Garamond" w:eastAsia="Times New Roman" w:hAnsi="Garamond" w:cstheme="majorHAnsi"/>
          <w:iCs/>
          <w:color w:val="000000"/>
          <w:sz w:val="24"/>
          <w:szCs w:val="24"/>
          <w:lang w:val="en-GB"/>
        </w:rPr>
        <w:t xml:space="preserve"> give the machine an optimal amount of information that won’t hinder or create bias for the </w:t>
      </w:r>
      <w:r w:rsidR="006300D6">
        <w:rPr>
          <w:rFonts w:ascii="Garamond" w:eastAsia="Times New Roman" w:hAnsi="Garamond" w:cstheme="majorHAnsi"/>
          <w:iCs/>
          <w:color w:val="000000"/>
          <w:sz w:val="24"/>
          <w:szCs w:val="24"/>
          <w:lang w:val="en-GB"/>
        </w:rPr>
        <w:t>outcome</w:t>
      </w:r>
      <w:r w:rsidR="000633D8">
        <w:rPr>
          <w:rFonts w:ascii="Garamond" w:eastAsia="Times New Roman" w:hAnsi="Garamond" w:cstheme="majorHAnsi"/>
          <w:iCs/>
          <w:color w:val="000000"/>
          <w:sz w:val="24"/>
          <w:szCs w:val="24"/>
          <w:lang w:val="en-GB"/>
        </w:rPr>
        <w:t>.</w:t>
      </w:r>
    </w:p>
    <w:p w14:paraId="4F49B204" w14:textId="77777777" w:rsidR="00C9567A" w:rsidRDefault="00C9567A" w:rsidP="009B1CAF">
      <w:pPr>
        <w:spacing w:after="0" w:line="240" w:lineRule="auto"/>
        <w:textAlignment w:val="baseline"/>
        <w:rPr>
          <w:rFonts w:ascii="Garamond" w:eastAsia="Times New Roman" w:hAnsi="Garamond" w:cs="Arial"/>
          <w:color w:val="000000"/>
          <w:sz w:val="24"/>
          <w:szCs w:val="24"/>
          <w:lang w:val="en-GB"/>
        </w:rPr>
      </w:pPr>
    </w:p>
    <w:p w14:paraId="6C9C31BB" w14:textId="756019C6" w:rsidR="000B4243" w:rsidRDefault="00AA2C7C" w:rsidP="009B1CAF">
      <w:pPr>
        <w:spacing w:after="0" w:line="240" w:lineRule="auto"/>
        <w:textAlignment w:val="baseline"/>
        <w:rPr>
          <w:rFonts w:ascii="Garamond" w:eastAsia="Times New Roman" w:hAnsi="Garamond" w:cs="Arial"/>
          <w:noProof/>
          <w:sz w:val="24"/>
          <w:szCs w:val="24"/>
          <w:lang w:val="en-GB"/>
        </w:rPr>
      </w:pPr>
      <w:r>
        <w:rPr>
          <w:rFonts w:ascii="Garamond" w:eastAsia="Times New Roman" w:hAnsi="Garamond" w:cs="Arial"/>
          <w:color w:val="000000"/>
          <w:sz w:val="24"/>
          <w:szCs w:val="24"/>
          <w:lang w:val="en-GB"/>
        </w:rPr>
        <w:t>To</w:t>
      </w:r>
      <w:r w:rsidR="00FA252A">
        <w:rPr>
          <w:rFonts w:ascii="Garamond" w:eastAsia="Times New Roman" w:hAnsi="Garamond" w:cs="Arial"/>
          <w:color w:val="000000"/>
          <w:sz w:val="24"/>
          <w:szCs w:val="24"/>
          <w:lang w:val="en-GB"/>
        </w:rPr>
        <w:t xml:space="preserve"> visualise the </w:t>
      </w:r>
      <w:r w:rsidR="006E6771">
        <w:rPr>
          <w:rFonts w:ascii="Garamond" w:eastAsia="Times New Roman" w:hAnsi="Garamond" w:cs="Arial"/>
          <w:color w:val="000000"/>
          <w:sz w:val="24"/>
          <w:szCs w:val="24"/>
          <w:lang w:val="en-GB"/>
        </w:rPr>
        <w:t>classification,</w:t>
      </w:r>
      <w:r w:rsidR="00FA252A">
        <w:rPr>
          <w:rFonts w:ascii="Garamond" w:eastAsia="Times New Roman" w:hAnsi="Garamond" w:cs="Arial"/>
          <w:color w:val="000000"/>
          <w:sz w:val="24"/>
          <w:szCs w:val="24"/>
          <w:lang w:val="en-GB"/>
        </w:rPr>
        <w:t xml:space="preserve"> we want to make sure, we can interpret the model so we will use PCA to create a graph in two dimensions that separate the mushrooms into edible and poisonous.</w:t>
      </w:r>
      <w:r w:rsidR="00E051EE" w:rsidRPr="00E051EE">
        <w:rPr>
          <w:rFonts w:ascii="Garamond" w:eastAsia="Times New Roman" w:hAnsi="Garamond" w:cs="Arial"/>
          <w:noProof/>
          <w:sz w:val="24"/>
          <w:szCs w:val="24"/>
          <w:lang w:val="en-GB"/>
        </w:rPr>
        <w:t xml:space="preserve"> </w:t>
      </w:r>
    </w:p>
    <w:p w14:paraId="323FFEFB" w14:textId="593F333F" w:rsidR="000B4243" w:rsidRDefault="000B4243" w:rsidP="009B1CAF">
      <w:pPr>
        <w:spacing w:after="0" w:line="240" w:lineRule="auto"/>
        <w:textAlignment w:val="baseline"/>
        <w:rPr>
          <w:rFonts w:ascii="Garamond" w:eastAsia="Times New Roman" w:hAnsi="Garamond" w:cs="Arial"/>
          <w:noProof/>
          <w:sz w:val="24"/>
          <w:szCs w:val="24"/>
          <w:lang w:val="en-GB"/>
        </w:rPr>
      </w:pPr>
      <w:r>
        <w:rPr>
          <w:rFonts w:ascii="Garamond" w:eastAsia="Times New Roman" w:hAnsi="Garamond" w:cs="Arial"/>
          <w:noProof/>
          <w:sz w:val="24"/>
          <w:szCs w:val="24"/>
          <w:lang w:val="en-GB"/>
        </w:rPr>
        <w:t>In this project we did not use any type of feature engineering, or feature selection as we tried to incorporate as many as the base features as possible. However, during the report we could of created some new non-linear features for the model to use aswell, but this would create such problems as over-fitting and structual multi-colinearity.</w:t>
      </w:r>
    </w:p>
    <w:p w14:paraId="689DD206" w14:textId="4322EC2E" w:rsidR="00C9567A" w:rsidRDefault="00C9567A" w:rsidP="009B1CAF">
      <w:pPr>
        <w:spacing w:after="0" w:line="240" w:lineRule="auto"/>
        <w:textAlignment w:val="baseline"/>
        <w:rPr>
          <w:rFonts w:ascii="Garamond" w:eastAsia="Times New Roman" w:hAnsi="Garamond" w:cs="Arial"/>
          <w:noProof/>
          <w:sz w:val="24"/>
          <w:szCs w:val="24"/>
          <w:lang w:val="en-GB"/>
        </w:rPr>
      </w:pPr>
    </w:p>
    <w:p w14:paraId="2CB22206" w14:textId="652E9D7B" w:rsidR="00C9567A" w:rsidRDefault="00C9567A" w:rsidP="009B1CAF">
      <w:pPr>
        <w:spacing w:after="0" w:line="240" w:lineRule="auto"/>
        <w:textAlignment w:val="baseline"/>
        <w:rPr>
          <w:rFonts w:ascii="Garamond" w:eastAsia="Times New Roman" w:hAnsi="Garamond" w:cs="Arial"/>
          <w:noProof/>
          <w:sz w:val="24"/>
          <w:szCs w:val="24"/>
          <w:lang w:val="en-GB"/>
        </w:rPr>
      </w:pPr>
    </w:p>
    <w:p w14:paraId="485AD8B4" w14:textId="4ABDFFD5" w:rsidR="000B4243" w:rsidRDefault="000B4243" w:rsidP="009B1CAF">
      <w:pPr>
        <w:spacing w:after="0" w:line="240" w:lineRule="auto"/>
        <w:textAlignment w:val="baseline"/>
        <w:rPr>
          <w:rFonts w:ascii="Garamond" w:eastAsia="Times New Roman" w:hAnsi="Garamond" w:cs="Arial"/>
          <w:noProof/>
          <w:sz w:val="24"/>
          <w:szCs w:val="24"/>
          <w:lang w:val="en-GB"/>
        </w:rPr>
      </w:pPr>
    </w:p>
    <w:p w14:paraId="1201B09E" w14:textId="42F7C026" w:rsidR="00FA252A" w:rsidRPr="009A3C5B" w:rsidRDefault="00E051EE" w:rsidP="009B1CAF">
      <w:pPr>
        <w:spacing w:after="0" w:line="240" w:lineRule="auto"/>
        <w:textAlignment w:val="baseline"/>
        <w:rPr>
          <w:rFonts w:ascii="Garamond" w:eastAsia="Times New Roman" w:hAnsi="Garamond" w:cs="Arial"/>
          <w:color w:val="000000"/>
          <w:sz w:val="24"/>
          <w:szCs w:val="24"/>
          <w:lang w:val="en-GB"/>
        </w:rPr>
      </w:pPr>
      <w:r>
        <w:rPr>
          <w:rFonts w:ascii="Garamond" w:eastAsia="Times New Roman" w:hAnsi="Garamond" w:cs="Arial"/>
          <w:noProof/>
          <w:sz w:val="24"/>
          <w:szCs w:val="24"/>
          <w:lang w:val="en-GB"/>
        </w:rPr>
        <w:drawing>
          <wp:inline distT="0" distB="0" distL="0" distR="0" wp14:anchorId="485FCF6D" wp14:editId="6D655AA6">
            <wp:extent cx="2743200" cy="374142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3741420"/>
                    </a:xfrm>
                    <a:prstGeom prst="rect">
                      <a:avLst/>
                    </a:prstGeom>
                  </pic:spPr>
                </pic:pic>
              </a:graphicData>
            </a:graphic>
          </wp:inline>
        </w:drawing>
      </w:r>
    </w:p>
    <w:p w14:paraId="1C1E8CE9" w14:textId="6DEA5FAD" w:rsidR="00B81B39" w:rsidRDefault="00B81B39" w:rsidP="00B81B39">
      <w:pPr>
        <w:keepNext/>
        <w:spacing w:after="0" w:line="240" w:lineRule="auto"/>
        <w:ind w:left="360"/>
        <w:textAlignment w:val="baseline"/>
      </w:pPr>
    </w:p>
    <w:p w14:paraId="5E212DB2" w14:textId="35C9FB17" w:rsidR="008211DA" w:rsidRDefault="00B81B39" w:rsidP="008211DA">
      <w:pPr>
        <w:pStyle w:val="Caption"/>
        <w:rPr>
          <w:color w:val="auto"/>
        </w:rPr>
      </w:pPr>
      <w:r w:rsidRPr="00B81B39">
        <w:rPr>
          <w:color w:val="auto"/>
        </w:rPr>
        <w:t xml:space="preserve">Figure </w:t>
      </w:r>
      <w:r w:rsidRPr="00B81B39">
        <w:rPr>
          <w:color w:val="auto"/>
        </w:rPr>
        <w:fldChar w:fldCharType="begin"/>
      </w:r>
      <w:r w:rsidRPr="00B81B39">
        <w:rPr>
          <w:color w:val="auto"/>
        </w:rPr>
        <w:instrText xml:space="preserve"> SEQ Figure \* ARABIC </w:instrText>
      </w:r>
      <w:r w:rsidRPr="00B81B39">
        <w:rPr>
          <w:color w:val="auto"/>
        </w:rPr>
        <w:fldChar w:fldCharType="separate"/>
      </w:r>
      <w:r w:rsidR="002B7223">
        <w:rPr>
          <w:noProof/>
          <w:color w:val="auto"/>
        </w:rPr>
        <w:t>1</w:t>
      </w:r>
      <w:r w:rsidRPr="00B81B39">
        <w:rPr>
          <w:color w:val="auto"/>
        </w:rPr>
        <w:fldChar w:fldCharType="end"/>
      </w:r>
      <w:r w:rsidRPr="00B81B39">
        <w:rPr>
          <w:color w:val="auto"/>
        </w:rPr>
        <w:t xml:space="preserve"> </w:t>
      </w:r>
      <w:r w:rsidR="00573D1F">
        <w:rPr>
          <w:color w:val="auto"/>
        </w:rPr>
        <w:t>–</w:t>
      </w:r>
      <w:r w:rsidRPr="00B81B39">
        <w:rPr>
          <w:color w:val="auto"/>
        </w:rPr>
        <w:t xml:space="preserve"> PCA</w:t>
      </w:r>
    </w:p>
    <w:p w14:paraId="203AA21A" w14:textId="5DE8CD04" w:rsidR="00FD3991" w:rsidRDefault="008211DA" w:rsidP="00E051EE">
      <w:pPr>
        <w:pStyle w:val="Caption"/>
        <w:rPr>
          <w:rFonts w:ascii="Garamond" w:eastAsia="Times New Roman" w:hAnsi="Garamond" w:cs="Arial"/>
          <w:b w:val="0"/>
          <w:bCs w:val="0"/>
          <w:color w:val="000000"/>
          <w:sz w:val="24"/>
          <w:szCs w:val="24"/>
          <w:lang w:val="en-GB"/>
        </w:rPr>
      </w:pPr>
      <w:r w:rsidRPr="003040F8">
        <w:rPr>
          <w:rFonts w:ascii="Garamond" w:eastAsia="Times New Roman" w:hAnsi="Garamond" w:cs="Arial"/>
          <w:b w:val="0"/>
          <w:bCs w:val="0"/>
          <w:color w:val="000000"/>
          <w:sz w:val="24"/>
          <w:szCs w:val="24"/>
          <w:lang w:val="en-GB"/>
        </w:rPr>
        <w:t>Once we had created our visualisation function and our evaluation function, we could finally create our models and put them into the function. The first model that was tested was the Logistic</w:t>
      </w:r>
      <w:r w:rsidR="00E051EE" w:rsidRPr="003040F8">
        <w:rPr>
          <w:rFonts w:ascii="Garamond" w:eastAsia="Times New Roman" w:hAnsi="Garamond" w:cs="Arial"/>
          <w:b w:val="0"/>
          <w:bCs w:val="0"/>
          <w:color w:val="000000"/>
          <w:sz w:val="24"/>
          <w:szCs w:val="24"/>
          <w:lang w:val="en-GB"/>
        </w:rPr>
        <w:t xml:space="preserve"> </w:t>
      </w:r>
      <w:r w:rsidRPr="003040F8">
        <w:rPr>
          <w:rFonts w:ascii="Garamond" w:eastAsia="Times New Roman" w:hAnsi="Garamond" w:cs="Arial"/>
          <w:b w:val="0"/>
          <w:bCs w:val="0"/>
          <w:color w:val="000000"/>
          <w:sz w:val="24"/>
          <w:szCs w:val="24"/>
          <w:lang w:val="en-GB"/>
        </w:rPr>
        <w:t>Regression classification model.</w:t>
      </w:r>
      <w:r w:rsidR="000633D8">
        <w:rPr>
          <w:rFonts w:ascii="Garamond" w:eastAsia="Times New Roman" w:hAnsi="Garamond" w:cs="Arial"/>
          <w:b w:val="0"/>
          <w:bCs w:val="0"/>
          <w:color w:val="000000"/>
          <w:sz w:val="24"/>
          <w:szCs w:val="24"/>
          <w:lang w:val="en-GB"/>
        </w:rPr>
        <w:t xml:space="preserve"> </w:t>
      </w:r>
    </w:p>
    <w:p w14:paraId="1C59478F" w14:textId="04698E59" w:rsidR="00E051EE" w:rsidRPr="00FD3991" w:rsidRDefault="003F210C" w:rsidP="00FD3991">
      <w:pPr>
        <w:pStyle w:val="Caption"/>
        <w:rPr>
          <w:b w:val="0"/>
          <w:bCs w:val="0"/>
          <w:color w:val="auto"/>
        </w:rPr>
      </w:pPr>
      <w:r w:rsidRPr="003040F8">
        <w:rPr>
          <w:rFonts w:ascii="Arial" w:eastAsia="Times New Roman" w:hAnsi="Arial" w:cs="Arial"/>
          <w:b w:val="0"/>
          <w:bCs w:val="0"/>
          <w:color w:val="000000"/>
          <w:lang w:val="en-GB"/>
        </w:rPr>
        <w:lastRenderedPageBreak/>
        <w:br/>
      </w:r>
      <w:r w:rsidR="00FD3991">
        <w:rPr>
          <w:rFonts w:ascii="Arial" w:eastAsia="Times New Roman" w:hAnsi="Arial" w:cs="Arial"/>
          <w:noProof/>
          <w:color w:val="000000"/>
          <w:lang w:val="en-GB"/>
        </w:rPr>
        <w:drawing>
          <wp:inline distT="0" distB="0" distL="0" distR="0" wp14:anchorId="110D2A3A" wp14:editId="5F357992">
            <wp:extent cx="2743200" cy="389445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3894455"/>
                    </a:xfrm>
                    <a:prstGeom prst="rect">
                      <a:avLst/>
                    </a:prstGeom>
                  </pic:spPr>
                </pic:pic>
              </a:graphicData>
            </a:graphic>
          </wp:inline>
        </w:drawing>
      </w:r>
    </w:p>
    <w:p w14:paraId="2DBE8E52" w14:textId="692099DC" w:rsidR="00E051EE" w:rsidRPr="005B6DC4" w:rsidRDefault="005B6DC4" w:rsidP="002339F4">
      <w:pPr>
        <w:keepNext/>
      </w:pPr>
      <w:r w:rsidRPr="005B6DC4">
        <w:t xml:space="preserve">Figure </w:t>
      </w:r>
      <w:r w:rsidR="00AB7F53">
        <w:fldChar w:fldCharType="begin"/>
      </w:r>
      <w:r w:rsidR="00AB7F53">
        <w:instrText xml:space="preserve"> SEQ Figure \* ARABIC </w:instrText>
      </w:r>
      <w:r w:rsidR="00AB7F53">
        <w:fldChar w:fldCharType="separate"/>
      </w:r>
      <w:r w:rsidR="002B7223">
        <w:rPr>
          <w:noProof/>
        </w:rPr>
        <w:t>2</w:t>
      </w:r>
      <w:r w:rsidR="00AB7F53">
        <w:rPr>
          <w:noProof/>
        </w:rPr>
        <w:fldChar w:fldCharType="end"/>
      </w:r>
      <w:r w:rsidRPr="005B6DC4">
        <w:t xml:space="preserve"> - Logistic Regression</w:t>
      </w:r>
    </w:p>
    <w:p w14:paraId="204E2403" w14:textId="35C80396" w:rsidR="008122DA" w:rsidRDefault="005B6DC4" w:rsidP="00332622">
      <w:pPr>
        <w:pStyle w:val="ParagraphRyan"/>
        <w:rPr>
          <w:szCs w:val="24"/>
        </w:rPr>
      </w:pPr>
      <w:r w:rsidRPr="005B6DC4">
        <w:rPr>
          <w:szCs w:val="24"/>
        </w:rPr>
        <w:t xml:space="preserve">Logistic Regression is a method of classification that typically looks at linearly separating the target feature, due to the fact there were only 2 different labels there was only one line. The </w:t>
      </w:r>
      <w:r>
        <w:rPr>
          <w:rFonts w:eastAsia="Times New Roman" w:cs="Arial"/>
          <w:color w:val="000000"/>
          <w:szCs w:val="24"/>
          <w:lang w:val="en-GB"/>
        </w:rPr>
        <w:t>visualisation</w:t>
      </w:r>
      <w:r w:rsidRPr="005B6DC4">
        <w:rPr>
          <w:szCs w:val="24"/>
        </w:rPr>
        <w:t xml:space="preserve"> </w:t>
      </w:r>
      <w:r w:rsidR="003040F8">
        <w:rPr>
          <w:szCs w:val="24"/>
        </w:rPr>
        <w:t xml:space="preserve">above shows how the trained model could perform on </w:t>
      </w:r>
      <w:r w:rsidR="00EF2A14">
        <w:rPr>
          <w:szCs w:val="24"/>
        </w:rPr>
        <w:t xml:space="preserve">the test data for the mushroom dataset. When the model was completed the evaluation function then showed the accuracy score. </w:t>
      </w:r>
    </w:p>
    <w:p w14:paraId="553E6B8E" w14:textId="77777777" w:rsidR="00522AD2" w:rsidRDefault="00522AD2" w:rsidP="00332622">
      <w:pPr>
        <w:pStyle w:val="ParagraphRyan"/>
        <w:rPr>
          <w:szCs w:val="24"/>
        </w:rPr>
      </w:pPr>
    </w:p>
    <w:p w14:paraId="2C3FC36C" w14:textId="77777777" w:rsidR="00522AD2" w:rsidRPr="00522AD2" w:rsidRDefault="00522AD2" w:rsidP="00522AD2">
      <w:pPr>
        <w:pStyle w:val="ParagraphRyan"/>
        <w:rPr>
          <w:szCs w:val="24"/>
        </w:rPr>
      </w:pPr>
      <w:r w:rsidRPr="00522AD2">
        <w:rPr>
          <w:szCs w:val="24"/>
        </w:rPr>
        <w:t>#-----------------------------------#</w:t>
      </w:r>
    </w:p>
    <w:p w14:paraId="2538CB78" w14:textId="77777777" w:rsidR="00522AD2" w:rsidRPr="00522AD2" w:rsidRDefault="00522AD2" w:rsidP="00522AD2">
      <w:pPr>
        <w:pStyle w:val="ParagraphRyan"/>
        <w:rPr>
          <w:szCs w:val="24"/>
        </w:rPr>
      </w:pPr>
      <w:r w:rsidRPr="00522AD2">
        <w:rPr>
          <w:szCs w:val="24"/>
        </w:rPr>
        <w:t>Test Results for Logistic Regression</w:t>
      </w:r>
    </w:p>
    <w:p w14:paraId="0EE28E24" w14:textId="77777777" w:rsidR="00522AD2" w:rsidRPr="00522AD2" w:rsidRDefault="00522AD2" w:rsidP="00522AD2">
      <w:pPr>
        <w:pStyle w:val="ParagraphRyan"/>
        <w:rPr>
          <w:szCs w:val="24"/>
        </w:rPr>
      </w:pPr>
      <w:r w:rsidRPr="00522AD2">
        <w:rPr>
          <w:szCs w:val="24"/>
        </w:rPr>
        <w:t xml:space="preserve">Accuracy Score: </w:t>
      </w:r>
    </w:p>
    <w:p w14:paraId="2473C2DD" w14:textId="77777777" w:rsidR="00522AD2" w:rsidRPr="00522AD2" w:rsidRDefault="00522AD2" w:rsidP="00522AD2">
      <w:pPr>
        <w:pStyle w:val="ParagraphRyan"/>
        <w:rPr>
          <w:szCs w:val="24"/>
        </w:rPr>
      </w:pPr>
      <w:r w:rsidRPr="00522AD2">
        <w:rPr>
          <w:szCs w:val="24"/>
        </w:rPr>
        <w:t>0.9103889709502708</w:t>
      </w:r>
    </w:p>
    <w:p w14:paraId="08074C37" w14:textId="77777777" w:rsidR="00522AD2" w:rsidRPr="00522AD2" w:rsidRDefault="00522AD2" w:rsidP="00522AD2">
      <w:pPr>
        <w:pStyle w:val="ParagraphRyan"/>
        <w:rPr>
          <w:szCs w:val="24"/>
        </w:rPr>
      </w:pPr>
      <w:r w:rsidRPr="00522AD2">
        <w:rPr>
          <w:szCs w:val="24"/>
        </w:rPr>
        <w:t xml:space="preserve">Cross Validation Score: </w:t>
      </w:r>
    </w:p>
    <w:p w14:paraId="1B0388BD" w14:textId="77777777" w:rsidR="00522AD2" w:rsidRPr="00522AD2" w:rsidRDefault="00522AD2" w:rsidP="00522AD2">
      <w:pPr>
        <w:pStyle w:val="ParagraphRyan"/>
        <w:rPr>
          <w:szCs w:val="24"/>
        </w:rPr>
      </w:pPr>
      <w:r w:rsidRPr="00522AD2">
        <w:rPr>
          <w:szCs w:val="24"/>
        </w:rPr>
        <w:t>[0.91222313 0.90894176 0.89991797 0.9047619  0.88998358]</w:t>
      </w:r>
    </w:p>
    <w:p w14:paraId="71A17B52" w14:textId="77777777" w:rsidR="00522AD2" w:rsidRPr="00522AD2" w:rsidRDefault="00522AD2" w:rsidP="00522AD2">
      <w:pPr>
        <w:pStyle w:val="ParagraphRyan"/>
        <w:rPr>
          <w:szCs w:val="24"/>
        </w:rPr>
      </w:pPr>
      <w:r w:rsidRPr="00522AD2">
        <w:rPr>
          <w:szCs w:val="24"/>
        </w:rPr>
        <w:t xml:space="preserve">Mean Score: </w:t>
      </w:r>
    </w:p>
    <w:p w14:paraId="5B04EFA0" w14:textId="77777777" w:rsidR="00522AD2" w:rsidRPr="00522AD2" w:rsidRDefault="00522AD2" w:rsidP="00522AD2">
      <w:pPr>
        <w:pStyle w:val="ParagraphRyan"/>
        <w:rPr>
          <w:szCs w:val="24"/>
        </w:rPr>
      </w:pPr>
      <w:r w:rsidRPr="00522AD2">
        <w:rPr>
          <w:szCs w:val="24"/>
        </w:rPr>
        <w:t>0.9031656678399343</w:t>
      </w:r>
    </w:p>
    <w:p w14:paraId="6769AA42" w14:textId="77777777" w:rsidR="00522AD2" w:rsidRPr="00522AD2" w:rsidRDefault="00522AD2" w:rsidP="00522AD2">
      <w:pPr>
        <w:pStyle w:val="ParagraphRyan"/>
        <w:rPr>
          <w:szCs w:val="24"/>
        </w:rPr>
      </w:pPr>
      <w:r w:rsidRPr="00522AD2">
        <w:rPr>
          <w:szCs w:val="24"/>
        </w:rPr>
        <w:t xml:space="preserve">Standard Deviation: </w:t>
      </w:r>
    </w:p>
    <w:p w14:paraId="5BB59DB6" w14:textId="77777777" w:rsidR="00522AD2" w:rsidRPr="00522AD2" w:rsidRDefault="00522AD2" w:rsidP="00522AD2">
      <w:pPr>
        <w:pStyle w:val="ParagraphRyan"/>
        <w:rPr>
          <w:szCs w:val="24"/>
        </w:rPr>
      </w:pPr>
      <w:r w:rsidRPr="00522AD2">
        <w:rPr>
          <w:szCs w:val="24"/>
        </w:rPr>
        <w:t>0.007775138185715516</w:t>
      </w:r>
    </w:p>
    <w:p w14:paraId="01917E71" w14:textId="617032FF" w:rsidR="006555DA" w:rsidRPr="005B6DC4" w:rsidRDefault="00522AD2" w:rsidP="00522AD2">
      <w:pPr>
        <w:pStyle w:val="ParagraphRyan"/>
        <w:rPr>
          <w:szCs w:val="24"/>
        </w:rPr>
      </w:pPr>
      <w:r w:rsidRPr="00522AD2">
        <w:rPr>
          <w:szCs w:val="24"/>
        </w:rPr>
        <w:t>#-----------------------------------#</w:t>
      </w:r>
      <w:r w:rsidR="006555DA">
        <w:rPr>
          <w:noProof/>
        </w:rPr>
        <w:drawing>
          <wp:inline distT="0" distB="0" distL="0" distR="0" wp14:anchorId="233AFAC5" wp14:editId="30D62CEE">
            <wp:extent cx="2160000" cy="1944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2160000" cy="1944000"/>
                    </a:xfrm>
                    <a:prstGeom prst="rect">
                      <a:avLst/>
                    </a:prstGeom>
                  </pic:spPr>
                </pic:pic>
              </a:graphicData>
            </a:graphic>
          </wp:inline>
        </w:drawing>
      </w:r>
    </w:p>
    <w:p w14:paraId="14DC2ABA" w14:textId="77777777" w:rsidR="00DA4E92" w:rsidRDefault="00DA4E92" w:rsidP="00332622">
      <w:pPr>
        <w:pStyle w:val="ParagraphRyan"/>
      </w:pPr>
      <w:r>
        <w:rPr>
          <w:noProof/>
        </w:rPr>
        <w:drawing>
          <wp:inline distT="0" distB="0" distL="0" distR="0" wp14:anchorId="794D6A2A" wp14:editId="39DBB217">
            <wp:extent cx="2743200" cy="3894455"/>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43200" cy="3894455"/>
                    </a:xfrm>
                    <a:prstGeom prst="rect">
                      <a:avLst/>
                    </a:prstGeom>
                  </pic:spPr>
                </pic:pic>
              </a:graphicData>
            </a:graphic>
          </wp:inline>
        </w:drawing>
      </w:r>
    </w:p>
    <w:p w14:paraId="73B54FC2" w14:textId="140025B4" w:rsidR="00E051EE" w:rsidRDefault="00DA4E92" w:rsidP="00332622">
      <w:pPr>
        <w:pStyle w:val="ParagraphRyan"/>
      </w:pPr>
      <w:r w:rsidRPr="00DA4E92">
        <w:t xml:space="preserve">Figure </w:t>
      </w:r>
      <w:r w:rsidR="00AB7F53">
        <w:fldChar w:fldCharType="begin"/>
      </w:r>
      <w:r w:rsidR="00AB7F53">
        <w:instrText xml:space="preserve"> SEQ Figure \* ARABIC </w:instrText>
      </w:r>
      <w:r w:rsidR="00AB7F53">
        <w:fldChar w:fldCharType="separate"/>
      </w:r>
      <w:r w:rsidR="002B7223">
        <w:rPr>
          <w:noProof/>
        </w:rPr>
        <w:t>3</w:t>
      </w:r>
      <w:r w:rsidR="00AB7F53">
        <w:rPr>
          <w:noProof/>
        </w:rPr>
        <w:fldChar w:fldCharType="end"/>
      </w:r>
      <w:r w:rsidRPr="00DA4E92">
        <w:t xml:space="preserve"> - Support Vector Classification</w:t>
      </w:r>
    </w:p>
    <w:p w14:paraId="6F897475" w14:textId="77777777" w:rsidR="002339F4" w:rsidRDefault="002339F4" w:rsidP="00332622">
      <w:pPr>
        <w:pStyle w:val="ParagraphRyan"/>
        <w:rPr>
          <w:szCs w:val="24"/>
        </w:rPr>
      </w:pPr>
    </w:p>
    <w:p w14:paraId="34896779" w14:textId="52BCE015" w:rsidR="005668B4" w:rsidRDefault="005668B4" w:rsidP="00332622">
      <w:pPr>
        <w:pStyle w:val="ParagraphRyan"/>
        <w:rPr>
          <w:szCs w:val="24"/>
        </w:rPr>
      </w:pPr>
      <w:r w:rsidRPr="005668B4">
        <w:rPr>
          <w:szCs w:val="24"/>
        </w:rPr>
        <w:t>S</w:t>
      </w:r>
      <w:r>
        <w:rPr>
          <w:szCs w:val="24"/>
        </w:rPr>
        <w:t xml:space="preserve">VC is the next method of classification that was completed by the machine. </w:t>
      </w:r>
      <w:r w:rsidR="008C5288">
        <w:rPr>
          <w:szCs w:val="24"/>
        </w:rPr>
        <w:t xml:space="preserve">SVC is known to be able to solve both linear and </w:t>
      </w:r>
      <w:r w:rsidR="00834363">
        <w:rPr>
          <w:szCs w:val="24"/>
        </w:rPr>
        <w:t>nonlinear</w:t>
      </w:r>
      <w:r w:rsidR="008C5288">
        <w:rPr>
          <w:szCs w:val="24"/>
        </w:rPr>
        <w:t xml:space="preserve"> problems. By looking at figure 3 we can immediately notice that the model that was outputted was not a straight line and was able to yield a slightly better accuracy score</w:t>
      </w:r>
      <w:r w:rsidR="00656A4D">
        <w:rPr>
          <w:szCs w:val="24"/>
        </w:rPr>
        <w:t>.</w:t>
      </w:r>
    </w:p>
    <w:p w14:paraId="176921C0" w14:textId="77777777" w:rsidR="0099532E" w:rsidRDefault="0099532E" w:rsidP="00332622">
      <w:pPr>
        <w:pStyle w:val="ParagraphRyan"/>
        <w:rPr>
          <w:szCs w:val="24"/>
        </w:rPr>
      </w:pPr>
    </w:p>
    <w:p w14:paraId="50FF2A5C" w14:textId="1360D02B" w:rsidR="008122DA" w:rsidRDefault="008122DA" w:rsidP="00332622">
      <w:pPr>
        <w:pStyle w:val="ParagraphRyan"/>
        <w:rPr>
          <w:szCs w:val="24"/>
        </w:rPr>
      </w:pPr>
    </w:p>
    <w:p w14:paraId="041EB121" w14:textId="77777777" w:rsidR="00522AD2" w:rsidRDefault="00522AD2" w:rsidP="00332622">
      <w:pPr>
        <w:pStyle w:val="ParagraphRyan"/>
        <w:rPr>
          <w:szCs w:val="24"/>
        </w:rPr>
      </w:pPr>
    </w:p>
    <w:p w14:paraId="1C225D76" w14:textId="77777777" w:rsidR="00522AD2" w:rsidRPr="00522AD2" w:rsidRDefault="00522AD2" w:rsidP="00522AD2">
      <w:pPr>
        <w:pStyle w:val="ParagraphRyan"/>
        <w:rPr>
          <w:szCs w:val="24"/>
        </w:rPr>
      </w:pPr>
      <w:r w:rsidRPr="00522AD2">
        <w:rPr>
          <w:szCs w:val="24"/>
        </w:rPr>
        <w:lastRenderedPageBreak/>
        <w:t>#-----------------------------------#</w:t>
      </w:r>
    </w:p>
    <w:p w14:paraId="6D682E30" w14:textId="77777777" w:rsidR="00522AD2" w:rsidRPr="00522AD2" w:rsidRDefault="00522AD2" w:rsidP="00522AD2">
      <w:pPr>
        <w:pStyle w:val="ParagraphRyan"/>
        <w:rPr>
          <w:szCs w:val="24"/>
        </w:rPr>
      </w:pPr>
      <w:r w:rsidRPr="00522AD2">
        <w:rPr>
          <w:szCs w:val="24"/>
        </w:rPr>
        <w:t>Test Results for SVC</w:t>
      </w:r>
    </w:p>
    <w:p w14:paraId="50C0DBBA" w14:textId="77777777" w:rsidR="00522AD2" w:rsidRPr="00522AD2" w:rsidRDefault="00522AD2" w:rsidP="00522AD2">
      <w:pPr>
        <w:pStyle w:val="ParagraphRyan"/>
        <w:rPr>
          <w:szCs w:val="24"/>
        </w:rPr>
      </w:pPr>
      <w:r w:rsidRPr="00522AD2">
        <w:rPr>
          <w:szCs w:val="24"/>
        </w:rPr>
        <w:t xml:space="preserve">Accuracy Score: </w:t>
      </w:r>
    </w:p>
    <w:p w14:paraId="11BA44D1" w14:textId="77777777" w:rsidR="00522AD2" w:rsidRPr="00522AD2" w:rsidRDefault="00522AD2" w:rsidP="00522AD2">
      <w:pPr>
        <w:pStyle w:val="ParagraphRyan"/>
        <w:rPr>
          <w:szCs w:val="24"/>
        </w:rPr>
      </w:pPr>
      <w:r w:rsidRPr="00522AD2">
        <w:rPr>
          <w:szCs w:val="24"/>
        </w:rPr>
        <w:t>0.9172821270310192</w:t>
      </w:r>
    </w:p>
    <w:p w14:paraId="31EEBC06" w14:textId="77777777" w:rsidR="00522AD2" w:rsidRPr="00522AD2" w:rsidRDefault="00522AD2" w:rsidP="00522AD2">
      <w:pPr>
        <w:pStyle w:val="ParagraphRyan"/>
        <w:rPr>
          <w:szCs w:val="24"/>
        </w:rPr>
      </w:pPr>
      <w:r w:rsidRPr="00522AD2">
        <w:rPr>
          <w:szCs w:val="24"/>
        </w:rPr>
        <w:t xml:space="preserve">Cross Validation Score: </w:t>
      </w:r>
    </w:p>
    <w:p w14:paraId="2EB01191" w14:textId="77777777" w:rsidR="00522AD2" w:rsidRPr="00522AD2" w:rsidRDefault="00522AD2" w:rsidP="00522AD2">
      <w:pPr>
        <w:pStyle w:val="ParagraphRyan"/>
        <w:rPr>
          <w:szCs w:val="24"/>
        </w:rPr>
      </w:pPr>
      <w:r w:rsidRPr="00522AD2">
        <w:rPr>
          <w:szCs w:val="24"/>
        </w:rPr>
        <w:t>[0.91304348 0.91386382 0.90894176 0.91050903 0.8998358 ]</w:t>
      </w:r>
    </w:p>
    <w:p w14:paraId="339EA3EB" w14:textId="77777777" w:rsidR="00522AD2" w:rsidRPr="00522AD2" w:rsidRDefault="00522AD2" w:rsidP="00522AD2">
      <w:pPr>
        <w:pStyle w:val="ParagraphRyan"/>
        <w:rPr>
          <w:szCs w:val="24"/>
        </w:rPr>
      </w:pPr>
      <w:r w:rsidRPr="00522AD2">
        <w:rPr>
          <w:szCs w:val="24"/>
        </w:rPr>
        <w:t xml:space="preserve">Mean Score: </w:t>
      </w:r>
    </w:p>
    <w:p w14:paraId="680349B5" w14:textId="77777777" w:rsidR="00522AD2" w:rsidRPr="00522AD2" w:rsidRDefault="00522AD2" w:rsidP="00522AD2">
      <w:pPr>
        <w:pStyle w:val="ParagraphRyan"/>
        <w:rPr>
          <w:szCs w:val="24"/>
        </w:rPr>
      </w:pPr>
      <w:r w:rsidRPr="00522AD2">
        <w:rPr>
          <w:szCs w:val="24"/>
        </w:rPr>
        <w:t>0.9092387768379961</w:t>
      </w:r>
    </w:p>
    <w:p w14:paraId="612F8EB3" w14:textId="77777777" w:rsidR="00522AD2" w:rsidRPr="00522AD2" w:rsidRDefault="00522AD2" w:rsidP="00522AD2">
      <w:pPr>
        <w:pStyle w:val="ParagraphRyan"/>
        <w:rPr>
          <w:szCs w:val="24"/>
        </w:rPr>
      </w:pPr>
      <w:r w:rsidRPr="00522AD2">
        <w:rPr>
          <w:szCs w:val="24"/>
        </w:rPr>
        <w:t xml:space="preserve">Standard Deviation: </w:t>
      </w:r>
    </w:p>
    <w:p w14:paraId="78826315" w14:textId="77777777" w:rsidR="00522AD2" w:rsidRPr="00522AD2" w:rsidRDefault="00522AD2" w:rsidP="00522AD2">
      <w:pPr>
        <w:pStyle w:val="ParagraphRyan"/>
        <w:rPr>
          <w:szCs w:val="24"/>
        </w:rPr>
      </w:pPr>
      <w:r w:rsidRPr="00522AD2">
        <w:rPr>
          <w:szCs w:val="24"/>
        </w:rPr>
        <w:t>0.005019653618834548</w:t>
      </w:r>
    </w:p>
    <w:p w14:paraId="52F37904" w14:textId="3D2018B6" w:rsidR="006555DA" w:rsidRDefault="00522AD2" w:rsidP="00522AD2">
      <w:pPr>
        <w:pStyle w:val="ParagraphRyan"/>
        <w:rPr>
          <w:szCs w:val="24"/>
        </w:rPr>
      </w:pPr>
      <w:r w:rsidRPr="00522AD2">
        <w:rPr>
          <w:szCs w:val="24"/>
        </w:rPr>
        <w:t>#-----------------------------------#</w:t>
      </w:r>
      <w:r w:rsidR="006555DA">
        <w:rPr>
          <w:noProof/>
        </w:rPr>
        <w:drawing>
          <wp:inline distT="0" distB="0" distL="0" distR="0" wp14:anchorId="63C95EFE" wp14:editId="23867510">
            <wp:extent cx="2160000" cy="1944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2160000" cy="1944000"/>
                    </a:xfrm>
                    <a:prstGeom prst="rect">
                      <a:avLst/>
                    </a:prstGeom>
                  </pic:spPr>
                </pic:pic>
              </a:graphicData>
            </a:graphic>
          </wp:inline>
        </w:drawing>
      </w:r>
    </w:p>
    <w:p w14:paraId="01411260" w14:textId="77777777" w:rsidR="008C5288" w:rsidRPr="005668B4" w:rsidRDefault="008C5288" w:rsidP="00332622">
      <w:pPr>
        <w:pStyle w:val="ParagraphRyan"/>
        <w:rPr>
          <w:szCs w:val="24"/>
        </w:rPr>
      </w:pPr>
    </w:p>
    <w:p w14:paraId="472C9663" w14:textId="77777777" w:rsidR="00075387" w:rsidRDefault="00075387" w:rsidP="00332622">
      <w:pPr>
        <w:pStyle w:val="ParagraphRyan"/>
      </w:pPr>
      <w:r>
        <w:rPr>
          <w:noProof/>
        </w:rPr>
        <w:drawing>
          <wp:inline distT="0" distB="0" distL="0" distR="0" wp14:anchorId="2FEF1EE9" wp14:editId="1890CBA0">
            <wp:extent cx="2743200" cy="389445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3894455"/>
                    </a:xfrm>
                    <a:prstGeom prst="rect">
                      <a:avLst/>
                    </a:prstGeom>
                  </pic:spPr>
                </pic:pic>
              </a:graphicData>
            </a:graphic>
          </wp:inline>
        </w:drawing>
      </w:r>
    </w:p>
    <w:p w14:paraId="5CF79F79" w14:textId="021D7DED" w:rsidR="00E051EE" w:rsidRPr="00075387" w:rsidRDefault="00075387" w:rsidP="00332622">
      <w:pPr>
        <w:pStyle w:val="ParagraphRyan"/>
      </w:pPr>
      <w:r w:rsidRPr="00075387">
        <w:t xml:space="preserve">Figure </w:t>
      </w:r>
      <w:r w:rsidR="00AB7F53">
        <w:fldChar w:fldCharType="begin"/>
      </w:r>
      <w:r w:rsidR="00AB7F53">
        <w:instrText xml:space="preserve"> SEQ Figure \* ARABIC </w:instrText>
      </w:r>
      <w:r w:rsidR="00AB7F53">
        <w:fldChar w:fldCharType="separate"/>
      </w:r>
      <w:r w:rsidR="002B7223">
        <w:rPr>
          <w:noProof/>
        </w:rPr>
        <w:t>4</w:t>
      </w:r>
      <w:r w:rsidR="00AB7F53">
        <w:rPr>
          <w:noProof/>
        </w:rPr>
        <w:fldChar w:fldCharType="end"/>
      </w:r>
      <w:r w:rsidRPr="00075387">
        <w:t xml:space="preserve"> - Random Forest</w:t>
      </w:r>
    </w:p>
    <w:p w14:paraId="4CE56481" w14:textId="77777777" w:rsidR="00530925" w:rsidRDefault="00530925" w:rsidP="00332622">
      <w:pPr>
        <w:pStyle w:val="ParagraphRyan"/>
        <w:rPr>
          <w:szCs w:val="24"/>
        </w:rPr>
      </w:pPr>
    </w:p>
    <w:p w14:paraId="7F99FCF9" w14:textId="76C70A5C" w:rsidR="00E051EE" w:rsidRDefault="00075387" w:rsidP="00332622">
      <w:pPr>
        <w:pStyle w:val="ParagraphRyan"/>
        <w:rPr>
          <w:szCs w:val="24"/>
        </w:rPr>
      </w:pPr>
      <w:r>
        <w:rPr>
          <w:szCs w:val="24"/>
        </w:rPr>
        <w:t xml:space="preserve">Random Forest </w:t>
      </w:r>
      <w:r w:rsidR="00EB7CBA">
        <w:rPr>
          <w:szCs w:val="24"/>
        </w:rPr>
        <w:t xml:space="preserve">is a method of classification which is highly used for </w:t>
      </w:r>
      <w:r w:rsidR="002F6DD5">
        <w:rPr>
          <w:szCs w:val="24"/>
        </w:rPr>
        <w:t>its</w:t>
      </w:r>
      <w:r w:rsidR="00EB7CBA">
        <w:rPr>
          <w:szCs w:val="24"/>
        </w:rPr>
        <w:t xml:space="preserve"> diversity and can also be used for </w:t>
      </w:r>
      <w:r w:rsidR="007266AC">
        <w:rPr>
          <w:szCs w:val="24"/>
        </w:rPr>
        <w:t>regression-based</w:t>
      </w:r>
      <w:r w:rsidR="00EB7CBA">
        <w:rPr>
          <w:szCs w:val="24"/>
        </w:rPr>
        <w:t xml:space="preserve"> tasks. Random forest essentially has the general idea of creating an array of decision trees and merge them together. When using the </w:t>
      </w:r>
      <w:r w:rsidR="002F6DD5">
        <w:rPr>
          <w:szCs w:val="24"/>
        </w:rPr>
        <w:t>Random Forest</w:t>
      </w:r>
      <w:r w:rsidR="00EB7CBA">
        <w:rPr>
          <w:szCs w:val="24"/>
        </w:rPr>
        <w:t xml:space="preserve"> model in the mushroom dataset it proved to be one of the more effective one’s at predicting the target class </w:t>
      </w:r>
    </w:p>
    <w:p w14:paraId="1CC1DB8F" w14:textId="77777777" w:rsidR="00572C37" w:rsidRPr="00572C37" w:rsidRDefault="004979A1" w:rsidP="00572C37">
      <w:pPr>
        <w:pStyle w:val="ParagraphRyan"/>
        <w:rPr>
          <w:szCs w:val="24"/>
        </w:rPr>
      </w:pPr>
      <w:r>
        <w:rPr>
          <w:szCs w:val="24"/>
        </w:rPr>
        <w:br/>
      </w:r>
      <w:r w:rsidR="00572C37" w:rsidRPr="00572C37">
        <w:rPr>
          <w:szCs w:val="24"/>
        </w:rPr>
        <w:t>#-----------------------------------#</w:t>
      </w:r>
    </w:p>
    <w:p w14:paraId="5410C33B" w14:textId="77777777" w:rsidR="00572C37" w:rsidRPr="00572C37" w:rsidRDefault="00572C37" w:rsidP="00572C37">
      <w:pPr>
        <w:pStyle w:val="ParagraphRyan"/>
        <w:rPr>
          <w:szCs w:val="24"/>
        </w:rPr>
      </w:pPr>
      <w:r w:rsidRPr="00572C37">
        <w:rPr>
          <w:szCs w:val="24"/>
        </w:rPr>
        <w:t>Test Results for Random Forest</w:t>
      </w:r>
    </w:p>
    <w:p w14:paraId="221E96D0" w14:textId="77777777" w:rsidR="00572C37" w:rsidRPr="00572C37" w:rsidRDefault="00572C37" w:rsidP="00572C37">
      <w:pPr>
        <w:pStyle w:val="ParagraphRyan"/>
        <w:rPr>
          <w:szCs w:val="24"/>
        </w:rPr>
      </w:pPr>
      <w:r w:rsidRPr="00572C37">
        <w:rPr>
          <w:szCs w:val="24"/>
        </w:rPr>
        <w:t xml:space="preserve">Accuracy Score: </w:t>
      </w:r>
    </w:p>
    <w:p w14:paraId="0A8C5E04" w14:textId="77777777" w:rsidR="00572C37" w:rsidRPr="00572C37" w:rsidRDefault="00572C37" w:rsidP="00572C37">
      <w:pPr>
        <w:pStyle w:val="ParagraphRyan"/>
        <w:rPr>
          <w:szCs w:val="24"/>
        </w:rPr>
      </w:pPr>
      <w:r w:rsidRPr="00572C37">
        <w:rPr>
          <w:szCs w:val="24"/>
        </w:rPr>
        <w:t>0.9320531757754801</w:t>
      </w:r>
    </w:p>
    <w:p w14:paraId="45FF78A0" w14:textId="77777777" w:rsidR="00572C37" w:rsidRPr="00572C37" w:rsidRDefault="00572C37" w:rsidP="00572C37">
      <w:pPr>
        <w:pStyle w:val="ParagraphRyan"/>
        <w:rPr>
          <w:szCs w:val="24"/>
        </w:rPr>
      </w:pPr>
      <w:r w:rsidRPr="00572C37">
        <w:rPr>
          <w:szCs w:val="24"/>
        </w:rPr>
        <w:t xml:space="preserve">Cross Validation Score: </w:t>
      </w:r>
    </w:p>
    <w:p w14:paraId="74C35C4D" w14:textId="77777777" w:rsidR="00572C37" w:rsidRPr="00572C37" w:rsidRDefault="00572C37" w:rsidP="00572C37">
      <w:pPr>
        <w:pStyle w:val="ParagraphRyan"/>
        <w:rPr>
          <w:szCs w:val="24"/>
        </w:rPr>
      </w:pPr>
      <w:r w:rsidRPr="00572C37">
        <w:rPr>
          <w:szCs w:val="24"/>
        </w:rPr>
        <w:t>[0.9392945  0.91468417 0.93273175 0.92446634 0.92118227]</w:t>
      </w:r>
    </w:p>
    <w:p w14:paraId="05B8EF6F" w14:textId="77777777" w:rsidR="00572C37" w:rsidRPr="00572C37" w:rsidRDefault="00572C37" w:rsidP="00572C37">
      <w:pPr>
        <w:pStyle w:val="ParagraphRyan"/>
        <w:rPr>
          <w:szCs w:val="24"/>
        </w:rPr>
      </w:pPr>
      <w:r w:rsidRPr="00572C37">
        <w:rPr>
          <w:szCs w:val="24"/>
        </w:rPr>
        <w:t xml:space="preserve">Mean Score: </w:t>
      </w:r>
    </w:p>
    <w:p w14:paraId="22C639BC" w14:textId="77777777" w:rsidR="00572C37" w:rsidRPr="00572C37" w:rsidRDefault="00572C37" w:rsidP="00572C37">
      <w:pPr>
        <w:pStyle w:val="ParagraphRyan"/>
        <w:rPr>
          <w:szCs w:val="24"/>
        </w:rPr>
      </w:pPr>
      <w:r w:rsidRPr="00572C37">
        <w:rPr>
          <w:szCs w:val="24"/>
        </w:rPr>
        <w:t>0.9264718045290022</w:t>
      </w:r>
    </w:p>
    <w:p w14:paraId="29A1B4EB" w14:textId="77777777" w:rsidR="00572C37" w:rsidRPr="00572C37" w:rsidRDefault="00572C37" w:rsidP="00572C37">
      <w:pPr>
        <w:pStyle w:val="ParagraphRyan"/>
        <w:rPr>
          <w:szCs w:val="24"/>
        </w:rPr>
      </w:pPr>
      <w:r w:rsidRPr="00572C37">
        <w:rPr>
          <w:szCs w:val="24"/>
        </w:rPr>
        <w:t xml:space="preserve">Standard Deviation: </w:t>
      </w:r>
    </w:p>
    <w:p w14:paraId="3BA66A1F" w14:textId="77777777" w:rsidR="00572C37" w:rsidRPr="00572C37" w:rsidRDefault="00572C37" w:rsidP="00572C37">
      <w:pPr>
        <w:pStyle w:val="ParagraphRyan"/>
        <w:rPr>
          <w:szCs w:val="24"/>
        </w:rPr>
      </w:pPr>
      <w:r w:rsidRPr="00572C37">
        <w:rPr>
          <w:szCs w:val="24"/>
        </w:rPr>
        <w:t>0.008655148764689159</w:t>
      </w:r>
    </w:p>
    <w:p w14:paraId="60AF6238" w14:textId="7A41FD6D" w:rsidR="00EB7CBA" w:rsidRDefault="00572C37" w:rsidP="00572C37">
      <w:pPr>
        <w:pStyle w:val="ParagraphRyan"/>
        <w:rPr>
          <w:szCs w:val="24"/>
        </w:rPr>
      </w:pPr>
      <w:r w:rsidRPr="00572C37">
        <w:rPr>
          <w:szCs w:val="24"/>
        </w:rPr>
        <w:t>#-----------------------------------#</w:t>
      </w:r>
    </w:p>
    <w:p w14:paraId="76DF7E6B" w14:textId="76A787CE" w:rsidR="00A672E7" w:rsidRPr="00075387" w:rsidRDefault="00A672E7" w:rsidP="00332622">
      <w:pPr>
        <w:pStyle w:val="ParagraphRyan"/>
        <w:rPr>
          <w:szCs w:val="24"/>
        </w:rPr>
      </w:pPr>
      <w:r>
        <w:rPr>
          <w:noProof/>
        </w:rPr>
        <w:drawing>
          <wp:inline distT="0" distB="0" distL="0" distR="0" wp14:anchorId="1411EAA4" wp14:editId="7845BA8B">
            <wp:extent cx="2160000" cy="1944000"/>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17"/>
                    <a:stretch>
                      <a:fillRect/>
                    </a:stretch>
                  </pic:blipFill>
                  <pic:spPr>
                    <a:xfrm>
                      <a:off x="0" y="0"/>
                      <a:ext cx="2160000" cy="1944000"/>
                    </a:xfrm>
                    <a:prstGeom prst="rect">
                      <a:avLst/>
                    </a:prstGeom>
                  </pic:spPr>
                </pic:pic>
              </a:graphicData>
            </a:graphic>
          </wp:inline>
        </w:drawing>
      </w:r>
    </w:p>
    <w:p w14:paraId="594859A8" w14:textId="47A470C6" w:rsidR="00E051EE" w:rsidRDefault="00E051EE" w:rsidP="00332622">
      <w:pPr>
        <w:pStyle w:val="ParagraphRyan"/>
      </w:pPr>
    </w:p>
    <w:p w14:paraId="1B438D1B" w14:textId="77777777" w:rsidR="002F6DD5" w:rsidRDefault="002F6DD5" w:rsidP="00332622">
      <w:pPr>
        <w:pStyle w:val="ParagraphRyan"/>
      </w:pPr>
      <w:r>
        <w:rPr>
          <w:noProof/>
        </w:rPr>
        <w:lastRenderedPageBreak/>
        <w:drawing>
          <wp:inline distT="0" distB="0" distL="0" distR="0" wp14:anchorId="0D7A2D29" wp14:editId="2F2F1C8A">
            <wp:extent cx="2743200" cy="389445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3894455"/>
                    </a:xfrm>
                    <a:prstGeom prst="rect">
                      <a:avLst/>
                    </a:prstGeom>
                  </pic:spPr>
                </pic:pic>
              </a:graphicData>
            </a:graphic>
          </wp:inline>
        </w:drawing>
      </w:r>
    </w:p>
    <w:p w14:paraId="0A87479B" w14:textId="01330FF4" w:rsidR="00E051EE" w:rsidRPr="002F6DD5" w:rsidRDefault="002F6DD5" w:rsidP="00332622">
      <w:pPr>
        <w:pStyle w:val="ParagraphRyan"/>
      </w:pPr>
      <w:r w:rsidRPr="002F6DD5">
        <w:t xml:space="preserve">Figure </w:t>
      </w:r>
      <w:r w:rsidR="00AB7F53">
        <w:fldChar w:fldCharType="begin"/>
      </w:r>
      <w:r w:rsidR="00AB7F53">
        <w:instrText xml:space="preserve"> SEQ Figure \* ARABIC </w:instrText>
      </w:r>
      <w:r w:rsidR="00AB7F53">
        <w:fldChar w:fldCharType="separate"/>
      </w:r>
      <w:r w:rsidR="002B7223">
        <w:rPr>
          <w:noProof/>
        </w:rPr>
        <w:t>5</w:t>
      </w:r>
      <w:r w:rsidR="00AB7F53">
        <w:rPr>
          <w:noProof/>
        </w:rPr>
        <w:fldChar w:fldCharType="end"/>
      </w:r>
      <w:r w:rsidRPr="002F6DD5">
        <w:t xml:space="preserve"> - Decision Tree</w:t>
      </w:r>
    </w:p>
    <w:p w14:paraId="16A9E1E4" w14:textId="77777777" w:rsidR="00530925" w:rsidRDefault="00530925" w:rsidP="00332622">
      <w:pPr>
        <w:pStyle w:val="ParagraphRyan"/>
        <w:rPr>
          <w:szCs w:val="24"/>
        </w:rPr>
      </w:pPr>
    </w:p>
    <w:p w14:paraId="6921A786" w14:textId="174D9716" w:rsidR="00E051EE" w:rsidRDefault="007266AC" w:rsidP="00332622">
      <w:pPr>
        <w:pStyle w:val="ParagraphRyan"/>
        <w:rPr>
          <w:szCs w:val="24"/>
        </w:rPr>
      </w:pPr>
      <w:r w:rsidRPr="007266AC">
        <w:rPr>
          <w:szCs w:val="24"/>
        </w:rPr>
        <w:t xml:space="preserve">Decision </w:t>
      </w:r>
      <w:r>
        <w:rPr>
          <w:szCs w:val="24"/>
        </w:rPr>
        <w:t xml:space="preserve">tree classification is one of the simplest ways of classification and it essentially breaks down a dataset into smaller subsets. A decision tree will consist of nodes, </w:t>
      </w:r>
      <w:r w:rsidR="001D57A0">
        <w:rPr>
          <w:szCs w:val="24"/>
        </w:rPr>
        <w:t>branches,</w:t>
      </w:r>
      <w:r>
        <w:rPr>
          <w:szCs w:val="24"/>
        </w:rPr>
        <w:t xml:space="preserve"> and leaf </w:t>
      </w:r>
      <w:r w:rsidR="001D57A0">
        <w:rPr>
          <w:szCs w:val="24"/>
        </w:rPr>
        <w:t>nodes. Decision</w:t>
      </w:r>
      <w:r>
        <w:rPr>
          <w:szCs w:val="24"/>
        </w:rPr>
        <w:t xml:space="preserve"> trees are also known for their extremely fast classifying speeds and ability to still be easy to interpret. However, a Decision Tree model also has the potential to be over-fit. The accuracy score of this model was</w:t>
      </w:r>
    </w:p>
    <w:p w14:paraId="2D8B2262" w14:textId="77777777" w:rsidR="00522AD2" w:rsidRPr="00522AD2" w:rsidRDefault="00522AD2" w:rsidP="00522AD2">
      <w:pPr>
        <w:pStyle w:val="ParagraphRyan"/>
        <w:rPr>
          <w:szCs w:val="24"/>
        </w:rPr>
      </w:pPr>
      <w:r w:rsidRPr="00522AD2">
        <w:rPr>
          <w:szCs w:val="24"/>
        </w:rPr>
        <w:t>#-----------------------------------#</w:t>
      </w:r>
    </w:p>
    <w:p w14:paraId="4DB2C88A" w14:textId="77777777" w:rsidR="00522AD2" w:rsidRPr="00522AD2" w:rsidRDefault="00522AD2" w:rsidP="00522AD2">
      <w:pPr>
        <w:pStyle w:val="ParagraphRyan"/>
        <w:rPr>
          <w:szCs w:val="24"/>
        </w:rPr>
      </w:pPr>
      <w:r w:rsidRPr="00522AD2">
        <w:rPr>
          <w:szCs w:val="24"/>
        </w:rPr>
        <w:t>Test Results for DecisionTree Classifier</w:t>
      </w:r>
    </w:p>
    <w:p w14:paraId="5EC44626" w14:textId="77777777" w:rsidR="00522AD2" w:rsidRPr="00522AD2" w:rsidRDefault="00522AD2" w:rsidP="00522AD2">
      <w:pPr>
        <w:pStyle w:val="ParagraphRyan"/>
        <w:rPr>
          <w:szCs w:val="24"/>
        </w:rPr>
      </w:pPr>
      <w:r w:rsidRPr="00522AD2">
        <w:rPr>
          <w:szCs w:val="24"/>
        </w:rPr>
        <w:t xml:space="preserve">Accuracy Score: </w:t>
      </w:r>
    </w:p>
    <w:p w14:paraId="2AC40EDA" w14:textId="77777777" w:rsidR="00522AD2" w:rsidRPr="00522AD2" w:rsidRDefault="00522AD2" w:rsidP="00522AD2">
      <w:pPr>
        <w:pStyle w:val="ParagraphRyan"/>
        <w:rPr>
          <w:szCs w:val="24"/>
        </w:rPr>
      </w:pPr>
      <w:r w:rsidRPr="00522AD2">
        <w:rPr>
          <w:szCs w:val="24"/>
        </w:rPr>
        <w:t>0.9005416051206302</w:t>
      </w:r>
    </w:p>
    <w:p w14:paraId="3E7A7C04" w14:textId="77777777" w:rsidR="00522AD2" w:rsidRPr="00522AD2" w:rsidRDefault="00522AD2" w:rsidP="00522AD2">
      <w:pPr>
        <w:pStyle w:val="ParagraphRyan"/>
        <w:rPr>
          <w:szCs w:val="24"/>
        </w:rPr>
      </w:pPr>
      <w:r w:rsidRPr="00522AD2">
        <w:rPr>
          <w:szCs w:val="24"/>
        </w:rPr>
        <w:t xml:space="preserve">Cross Validation Score: </w:t>
      </w:r>
    </w:p>
    <w:p w14:paraId="7BF46F7B" w14:textId="77777777" w:rsidR="00522AD2" w:rsidRPr="00522AD2" w:rsidRDefault="00522AD2" w:rsidP="00522AD2">
      <w:pPr>
        <w:pStyle w:val="ParagraphRyan"/>
        <w:rPr>
          <w:szCs w:val="24"/>
        </w:rPr>
      </w:pPr>
      <w:r w:rsidRPr="00522AD2">
        <w:rPr>
          <w:szCs w:val="24"/>
        </w:rPr>
        <w:t>[0.91304348 0.89663659 0.8949959  0.89244663 0.89326765]</w:t>
      </w:r>
    </w:p>
    <w:p w14:paraId="6B65AD34" w14:textId="77777777" w:rsidR="00522AD2" w:rsidRPr="00522AD2" w:rsidRDefault="00522AD2" w:rsidP="00522AD2">
      <w:pPr>
        <w:pStyle w:val="ParagraphRyan"/>
        <w:rPr>
          <w:szCs w:val="24"/>
        </w:rPr>
      </w:pPr>
      <w:r w:rsidRPr="00522AD2">
        <w:rPr>
          <w:szCs w:val="24"/>
        </w:rPr>
        <w:t xml:space="preserve">Mean Score: </w:t>
      </w:r>
    </w:p>
    <w:p w14:paraId="36B296E8" w14:textId="77777777" w:rsidR="00522AD2" w:rsidRPr="00522AD2" w:rsidRDefault="00522AD2" w:rsidP="00522AD2">
      <w:pPr>
        <w:pStyle w:val="ParagraphRyan"/>
        <w:rPr>
          <w:szCs w:val="24"/>
        </w:rPr>
      </w:pPr>
      <w:r w:rsidRPr="00522AD2">
        <w:rPr>
          <w:szCs w:val="24"/>
        </w:rPr>
        <w:t>0.8980780499238252</w:t>
      </w:r>
    </w:p>
    <w:p w14:paraId="7C541539" w14:textId="77777777" w:rsidR="00522AD2" w:rsidRPr="00522AD2" w:rsidRDefault="00522AD2" w:rsidP="00522AD2">
      <w:pPr>
        <w:pStyle w:val="ParagraphRyan"/>
        <w:rPr>
          <w:szCs w:val="24"/>
        </w:rPr>
      </w:pPr>
      <w:r w:rsidRPr="00522AD2">
        <w:rPr>
          <w:szCs w:val="24"/>
        </w:rPr>
        <w:t xml:space="preserve">Standard Deviation: </w:t>
      </w:r>
    </w:p>
    <w:p w14:paraId="40BF2ED5" w14:textId="77777777" w:rsidR="00522AD2" w:rsidRPr="00522AD2" w:rsidRDefault="00522AD2" w:rsidP="00522AD2">
      <w:pPr>
        <w:pStyle w:val="ParagraphRyan"/>
        <w:rPr>
          <w:szCs w:val="24"/>
        </w:rPr>
      </w:pPr>
      <w:r w:rsidRPr="00522AD2">
        <w:rPr>
          <w:szCs w:val="24"/>
        </w:rPr>
        <w:t>0.007620948693101168</w:t>
      </w:r>
    </w:p>
    <w:p w14:paraId="082F4A2F" w14:textId="0174766D" w:rsidR="006555DA" w:rsidRPr="007266AC" w:rsidRDefault="00522AD2" w:rsidP="00522AD2">
      <w:pPr>
        <w:pStyle w:val="ParagraphRyan"/>
        <w:rPr>
          <w:szCs w:val="24"/>
        </w:rPr>
      </w:pPr>
      <w:r w:rsidRPr="00522AD2">
        <w:rPr>
          <w:szCs w:val="24"/>
        </w:rPr>
        <w:t>#-----------------------------------#</w:t>
      </w:r>
      <w:r w:rsidR="006555DA">
        <w:rPr>
          <w:noProof/>
        </w:rPr>
        <w:drawing>
          <wp:inline distT="0" distB="0" distL="0" distR="0" wp14:anchorId="5D50C423" wp14:editId="261252E2">
            <wp:extent cx="2160000" cy="1944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9"/>
                    <a:stretch>
                      <a:fillRect/>
                    </a:stretch>
                  </pic:blipFill>
                  <pic:spPr>
                    <a:xfrm>
                      <a:off x="0" y="0"/>
                      <a:ext cx="2160000" cy="1944000"/>
                    </a:xfrm>
                    <a:prstGeom prst="rect">
                      <a:avLst/>
                    </a:prstGeom>
                  </pic:spPr>
                </pic:pic>
              </a:graphicData>
            </a:graphic>
          </wp:inline>
        </w:drawing>
      </w:r>
    </w:p>
    <w:p w14:paraId="35F251E3" w14:textId="2C3C368D" w:rsidR="00F229E1" w:rsidRDefault="00F229E1" w:rsidP="00332622">
      <w:pPr>
        <w:pStyle w:val="ParagraphRyan"/>
        <w:rPr>
          <w:rFonts w:ascii="Arial" w:eastAsia="Times New Roman" w:hAnsi="Arial" w:cs="Arial"/>
          <w:color w:val="000000"/>
          <w:lang w:val="en-GB"/>
        </w:rPr>
      </w:pPr>
    </w:p>
    <w:p w14:paraId="5143F2E4" w14:textId="77777777" w:rsidR="00F229E1" w:rsidRDefault="00F229E1" w:rsidP="00332622">
      <w:pPr>
        <w:pStyle w:val="ParagraphRyan"/>
      </w:pPr>
      <w:r>
        <w:rPr>
          <w:rFonts w:ascii="Arial" w:eastAsia="Times New Roman" w:hAnsi="Arial" w:cs="Arial"/>
          <w:noProof/>
          <w:color w:val="000000"/>
          <w:lang w:val="en-GB"/>
        </w:rPr>
        <w:drawing>
          <wp:inline distT="0" distB="0" distL="0" distR="0" wp14:anchorId="3491223E" wp14:editId="2B525B6E">
            <wp:extent cx="2743200" cy="389445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3894455"/>
                    </a:xfrm>
                    <a:prstGeom prst="rect">
                      <a:avLst/>
                    </a:prstGeom>
                  </pic:spPr>
                </pic:pic>
              </a:graphicData>
            </a:graphic>
          </wp:inline>
        </w:drawing>
      </w:r>
    </w:p>
    <w:p w14:paraId="1D0584D5" w14:textId="389B8294" w:rsidR="00F229E1" w:rsidRPr="00F229E1" w:rsidRDefault="00F229E1" w:rsidP="00332622">
      <w:pPr>
        <w:pStyle w:val="ParagraphRyan"/>
        <w:rPr>
          <w:rFonts w:ascii="Arial" w:eastAsia="Times New Roman" w:hAnsi="Arial" w:cs="Arial"/>
          <w:lang w:val="en-GB"/>
        </w:rPr>
      </w:pPr>
      <w:r w:rsidRPr="00F229E1">
        <w:t xml:space="preserve">Figure </w:t>
      </w:r>
      <w:r w:rsidR="00AB7F53">
        <w:fldChar w:fldCharType="begin"/>
      </w:r>
      <w:r w:rsidR="00AB7F53">
        <w:instrText xml:space="preserve"> SEQ Figure \* ARABIC </w:instrText>
      </w:r>
      <w:r w:rsidR="00AB7F53">
        <w:fldChar w:fldCharType="separate"/>
      </w:r>
      <w:r w:rsidR="002B7223">
        <w:rPr>
          <w:noProof/>
        </w:rPr>
        <w:t>6</w:t>
      </w:r>
      <w:r w:rsidR="00AB7F53">
        <w:rPr>
          <w:noProof/>
        </w:rPr>
        <w:fldChar w:fldCharType="end"/>
      </w:r>
      <w:r w:rsidRPr="00F229E1">
        <w:t xml:space="preserve"> - Naive Bayes</w:t>
      </w:r>
    </w:p>
    <w:p w14:paraId="043EA046" w14:textId="77777777" w:rsidR="00530925" w:rsidRDefault="00530925" w:rsidP="00332622">
      <w:pPr>
        <w:pStyle w:val="ParagraphRyan"/>
        <w:rPr>
          <w:rFonts w:eastAsia="Times New Roman" w:cs="Arial"/>
          <w:color w:val="000000"/>
          <w:szCs w:val="24"/>
          <w:lang w:val="en-GB"/>
        </w:rPr>
      </w:pPr>
    </w:p>
    <w:p w14:paraId="00701604" w14:textId="46BD9F02" w:rsidR="00F229E1" w:rsidRDefault="00F229E1" w:rsidP="00332622">
      <w:pPr>
        <w:pStyle w:val="ParagraphRyan"/>
        <w:rPr>
          <w:rFonts w:eastAsia="Times New Roman" w:cs="Arial"/>
          <w:color w:val="000000"/>
          <w:szCs w:val="24"/>
          <w:lang w:val="en-GB"/>
        </w:rPr>
      </w:pPr>
      <w:r>
        <w:rPr>
          <w:rFonts w:eastAsia="Times New Roman" w:cs="Arial"/>
          <w:color w:val="000000"/>
          <w:szCs w:val="24"/>
          <w:lang w:val="en-GB"/>
        </w:rPr>
        <w:t xml:space="preserve">The </w:t>
      </w:r>
      <w:r w:rsidR="004B56F2">
        <w:rPr>
          <w:rFonts w:eastAsia="Times New Roman" w:cs="Arial"/>
          <w:color w:val="000000"/>
          <w:szCs w:val="24"/>
          <w:lang w:val="en-GB"/>
        </w:rPr>
        <w:t xml:space="preserve">Naïve Bayes classifier method is a classification algorithm that works on a principle of conditional probability. The classification method was able to quickly classify the targets, </w:t>
      </w:r>
      <w:r w:rsidR="00E900AB">
        <w:rPr>
          <w:rFonts w:eastAsia="Times New Roman" w:cs="Arial"/>
          <w:color w:val="000000"/>
          <w:szCs w:val="24"/>
          <w:lang w:val="en-GB"/>
        </w:rPr>
        <w:t>however,</w:t>
      </w:r>
      <w:r w:rsidR="004B56F2">
        <w:rPr>
          <w:rFonts w:eastAsia="Times New Roman" w:cs="Arial"/>
          <w:color w:val="000000"/>
          <w:szCs w:val="24"/>
          <w:lang w:val="en-GB"/>
        </w:rPr>
        <w:t xml:space="preserve"> is more suited to solving categorical input variables than the numerical ones the model used. The ending result was just over 90% accuracy.</w:t>
      </w:r>
      <w:r w:rsidR="00367E54">
        <w:rPr>
          <w:rFonts w:eastAsia="Times New Roman" w:cs="Arial"/>
          <w:color w:val="000000"/>
          <w:szCs w:val="24"/>
          <w:lang w:val="en-GB"/>
        </w:rPr>
        <w:t xml:space="preserve"> When attempting to run this machine learning model </w:t>
      </w:r>
      <w:r w:rsidR="00367E54">
        <w:rPr>
          <w:rFonts w:eastAsia="Times New Roman" w:cs="Arial"/>
          <w:color w:val="000000"/>
          <w:szCs w:val="24"/>
          <w:lang w:val="en-GB"/>
        </w:rPr>
        <w:lastRenderedPageBreak/>
        <w:t xml:space="preserve">it was notably longer than any of the others; most likely due to the numerous calculations it </w:t>
      </w:r>
      <w:r w:rsidR="00BB7D45">
        <w:rPr>
          <w:rFonts w:eastAsia="Times New Roman" w:cs="Arial"/>
          <w:color w:val="000000"/>
          <w:szCs w:val="24"/>
          <w:lang w:val="en-GB"/>
        </w:rPr>
        <w:t>must</w:t>
      </w:r>
      <w:r w:rsidR="00367E54">
        <w:rPr>
          <w:rFonts w:eastAsia="Times New Roman" w:cs="Arial"/>
          <w:color w:val="000000"/>
          <w:szCs w:val="24"/>
          <w:lang w:val="en-GB"/>
        </w:rPr>
        <w:t xml:space="preserve"> make; compared to that of logistic regression for example.</w:t>
      </w:r>
    </w:p>
    <w:p w14:paraId="5927AF07" w14:textId="6272897D" w:rsidR="00F229E1" w:rsidRDefault="00F229E1" w:rsidP="00332622">
      <w:pPr>
        <w:pStyle w:val="ParagraphRyan"/>
        <w:rPr>
          <w:rFonts w:eastAsia="Times New Roman" w:cs="Arial"/>
          <w:color w:val="000000"/>
          <w:szCs w:val="24"/>
          <w:lang w:val="en-GB"/>
        </w:rPr>
      </w:pPr>
    </w:p>
    <w:p w14:paraId="3504EF80" w14:textId="77777777" w:rsidR="003921DE" w:rsidRPr="003921DE" w:rsidRDefault="003921DE" w:rsidP="003921DE">
      <w:pPr>
        <w:pStyle w:val="ParagraphRyan"/>
        <w:rPr>
          <w:lang w:val="en-GB"/>
        </w:rPr>
      </w:pPr>
      <w:r w:rsidRPr="003921DE">
        <w:rPr>
          <w:lang w:val="en-GB"/>
        </w:rPr>
        <w:t>#-----------------------------------#</w:t>
      </w:r>
    </w:p>
    <w:p w14:paraId="1964E023" w14:textId="77777777" w:rsidR="003921DE" w:rsidRPr="003921DE" w:rsidRDefault="003921DE" w:rsidP="003921DE">
      <w:pPr>
        <w:pStyle w:val="ParagraphRyan"/>
        <w:rPr>
          <w:lang w:val="en-GB"/>
        </w:rPr>
      </w:pPr>
      <w:r w:rsidRPr="003921DE">
        <w:rPr>
          <w:lang w:val="en-GB"/>
        </w:rPr>
        <w:t>Test Results for Naive Bayes</w:t>
      </w:r>
    </w:p>
    <w:p w14:paraId="4DF76200" w14:textId="77777777" w:rsidR="003921DE" w:rsidRPr="003921DE" w:rsidRDefault="003921DE" w:rsidP="003921DE">
      <w:pPr>
        <w:pStyle w:val="ParagraphRyan"/>
        <w:rPr>
          <w:lang w:val="en-GB"/>
        </w:rPr>
      </w:pPr>
      <w:r w:rsidRPr="003921DE">
        <w:rPr>
          <w:lang w:val="en-GB"/>
        </w:rPr>
        <w:t xml:space="preserve">Accuracy Score: </w:t>
      </w:r>
    </w:p>
    <w:p w14:paraId="26777830" w14:textId="77777777" w:rsidR="003921DE" w:rsidRPr="003921DE" w:rsidRDefault="003921DE" w:rsidP="003921DE">
      <w:pPr>
        <w:pStyle w:val="ParagraphRyan"/>
        <w:rPr>
          <w:lang w:val="en-GB"/>
        </w:rPr>
      </w:pPr>
      <w:r w:rsidRPr="003921DE">
        <w:rPr>
          <w:lang w:val="en-GB"/>
        </w:rPr>
        <w:t>0.9030034465780403</w:t>
      </w:r>
    </w:p>
    <w:p w14:paraId="504A8947" w14:textId="77777777" w:rsidR="003921DE" w:rsidRPr="003921DE" w:rsidRDefault="003921DE" w:rsidP="003921DE">
      <w:pPr>
        <w:pStyle w:val="ParagraphRyan"/>
        <w:rPr>
          <w:lang w:val="en-GB"/>
        </w:rPr>
      </w:pPr>
      <w:r w:rsidRPr="003921DE">
        <w:rPr>
          <w:lang w:val="en-GB"/>
        </w:rPr>
        <w:t xml:space="preserve">Cross Validation Score: </w:t>
      </w:r>
    </w:p>
    <w:p w14:paraId="56813957" w14:textId="77777777" w:rsidR="003921DE" w:rsidRPr="003921DE" w:rsidRDefault="003921DE" w:rsidP="003921DE">
      <w:pPr>
        <w:pStyle w:val="ParagraphRyan"/>
        <w:rPr>
          <w:lang w:val="en-GB"/>
        </w:rPr>
      </w:pPr>
      <w:r w:rsidRPr="003921DE">
        <w:rPr>
          <w:lang w:val="en-GB"/>
        </w:rPr>
        <w:t>[0.89991797 0.90319934 0.89417555 0.8908046  0.88423645]</w:t>
      </w:r>
    </w:p>
    <w:p w14:paraId="3681A290" w14:textId="77777777" w:rsidR="003921DE" w:rsidRPr="003921DE" w:rsidRDefault="003921DE" w:rsidP="003921DE">
      <w:pPr>
        <w:pStyle w:val="ParagraphRyan"/>
        <w:rPr>
          <w:lang w:val="en-GB"/>
        </w:rPr>
      </w:pPr>
      <w:r w:rsidRPr="003921DE">
        <w:rPr>
          <w:lang w:val="en-GB"/>
        </w:rPr>
        <w:t xml:space="preserve">Mean Score: </w:t>
      </w:r>
    </w:p>
    <w:p w14:paraId="26462DA1" w14:textId="77777777" w:rsidR="003921DE" w:rsidRPr="003921DE" w:rsidRDefault="003921DE" w:rsidP="003921DE">
      <w:pPr>
        <w:pStyle w:val="ParagraphRyan"/>
        <w:rPr>
          <w:lang w:val="en-GB"/>
        </w:rPr>
      </w:pPr>
      <w:r w:rsidRPr="003921DE">
        <w:rPr>
          <w:lang w:val="en-GB"/>
        </w:rPr>
        <w:t>0.8944667827811162</w:t>
      </w:r>
    </w:p>
    <w:p w14:paraId="6D513F9E" w14:textId="77777777" w:rsidR="003921DE" w:rsidRPr="003921DE" w:rsidRDefault="003921DE" w:rsidP="003921DE">
      <w:pPr>
        <w:pStyle w:val="ParagraphRyan"/>
        <w:rPr>
          <w:lang w:val="en-GB"/>
        </w:rPr>
      </w:pPr>
      <w:r w:rsidRPr="003921DE">
        <w:rPr>
          <w:lang w:val="en-GB"/>
        </w:rPr>
        <w:t xml:space="preserve">Standard Deviation: </w:t>
      </w:r>
    </w:p>
    <w:p w14:paraId="61029133" w14:textId="77777777" w:rsidR="003921DE" w:rsidRPr="003921DE" w:rsidRDefault="003921DE" w:rsidP="003921DE">
      <w:pPr>
        <w:pStyle w:val="ParagraphRyan"/>
        <w:rPr>
          <w:lang w:val="en-GB"/>
        </w:rPr>
      </w:pPr>
      <w:r w:rsidRPr="003921DE">
        <w:rPr>
          <w:lang w:val="en-GB"/>
        </w:rPr>
        <w:t>0.00669520830706812</w:t>
      </w:r>
    </w:p>
    <w:p w14:paraId="398DDEF9" w14:textId="3A8934A8" w:rsidR="00F229E1" w:rsidRPr="00B36EE6" w:rsidRDefault="003921DE" w:rsidP="003921DE">
      <w:pPr>
        <w:pStyle w:val="ParagraphRyan"/>
        <w:rPr>
          <w:lang w:val="en-GB"/>
        </w:rPr>
      </w:pPr>
      <w:r w:rsidRPr="003921DE">
        <w:rPr>
          <w:lang w:val="en-GB"/>
        </w:rPr>
        <w:t>#-----------------------------------#</w:t>
      </w:r>
      <w:r w:rsidR="006555DA">
        <w:rPr>
          <w:noProof/>
        </w:rPr>
        <w:drawing>
          <wp:inline distT="0" distB="0" distL="0" distR="0" wp14:anchorId="2E725D3C" wp14:editId="28026505">
            <wp:extent cx="2160000" cy="194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stretch>
                      <a:fillRect/>
                    </a:stretch>
                  </pic:blipFill>
                  <pic:spPr>
                    <a:xfrm>
                      <a:off x="0" y="0"/>
                      <a:ext cx="2160000" cy="1944000"/>
                    </a:xfrm>
                    <a:prstGeom prst="rect">
                      <a:avLst/>
                    </a:prstGeom>
                  </pic:spPr>
                </pic:pic>
              </a:graphicData>
            </a:graphic>
          </wp:inline>
        </w:drawing>
      </w:r>
    </w:p>
    <w:p w14:paraId="7D32ECA6" w14:textId="25ADA0C8" w:rsidR="00F229E1" w:rsidRDefault="00F229E1" w:rsidP="00332622">
      <w:pPr>
        <w:pStyle w:val="ParagraphRyan"/>
        <w:rPr>
          <w:rFonts w:ascii="Arial" w:eastAsia="Times New Roman" w:hAnsi="Arial" w:cs="Arial"/>
          <w:color w:val="000000"/>
          <w:lang w:val="en-GB"/>
        </w:rPr>
      </w:pPr>
    </w:p>
    <w:p w14:paraId="54D8D315" w14:textId="3B39A044" w:rsidR="002B7223" w:rsidRDefault="00367E54" w:rsidP="00332622">
      <w:pPr>
        <w:pStyle w:val="ParagraphRyan"/>
        <w:rPr>
          <w:rFonts w:ascii="Arial" w:eastAsia="Times New Roman" w:hAnsi="Arial" w:cs="Arial"/>
          <w:color w:val="000000"/>
          <w:lang w:val="en-GB"/>
        </w:rPr>
      </w:pPr>
      <w:r>
        <w:rPr>
          <w:rFonts w:ascii="Arial" w:eastAsia="Times New Roman" w:hAnsi="Arial" w:cs="Arial"/>
          <w:noProof/>
          <w:color w:val="000000"/>
          <w:lang w:val="en-GB"/>
        </w:rPr>
        <w:drawing>
          <wp:inline distT="0" distB="0" distL="0" distR="0" wp14:anchorId="24771C19" wp14:editId="1E089556">
            <wp:extent cx="2743200" cy="3894455"/>
            <wp:effectExtent l="0" t="0" r="0" b="0"/>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3200" cy="3894455"/>
                    </a:xfrm>
                    <a:prstGeom prst="rect">
                      <a:avLst/>
                    </a:prstGeom>
                  </pic:spPr>
                </pic:pic>
              </a:graphicData>
            </a:graphic>
          </wp:inline>
        </w:drawing>
      </w:r>
    </w:p>
    <w:p w14:paraId="084C9B84" w14:textId="48569927" w:rsidR="00F540D8" w:rsidRPr="00332622" w:rsidRDefault="002B7223" w:rsidP="00332622">
      <w:pPr>
        <w:pStyle w:val="ParagraphRyan"/>
        <w:rPr>
          <w:rFonts w:ascii="Arial" w:eastAsia="Times New Roman" w:hAnsi="Arial" w:cs="Arial"/>
          <w:color w:val="000000"/>
          <w:lang w:val="en-GB"/>
        </w:rPr>
      </w:pPr>
      <w:r w:rsidRPr="002B7223">
        <w:t xml:space="preserve">Figure </w:t>
      </w:r>
      <w:r w:rsidR="00AB7F53">
        <w:fldChar w:fldCharType="begin"/>
      </w:r>
      <w:r w:rsidR="00AB7F53">
        <w:instrText xml:space="preserve"> SEQ Figure \* ARABIC </w:instrText>
      </w:r>
      <w:r w:rsidR="00AB7F53">
        <w:fldChar w:fldCharType="separate"/>
      </w:r>
      <w:r w:rsidRPr="002B7223">
        <w:rPr>
          <w:noProof/>
        </w:rPr>
        <w:t>7</w:t>
      </w:r>
      <w:r w:rsidR="00AB7F53">
        <w:rPr>
          <w:noProof/>
        </w:rPr>
        <w:fldChar w:fldCharType="end"/>
      </w:r>
      <w:r w:rsidRPr="002B7223">
        <w:t xml:space="preserve"> - K Nearest Neighbors (K-NN)</w:t>
      </w:r>
    </w:p>
    <w:p w14:paraId="37A4A65E" w14:textId="77777777" w:rsidR="00036DB5" w:rsidRDefault="00036DB5" w:rsidP="00332622">
      <w:pPr>
        <w:pStyle w:val="ParagraphRyan"/>
        <w:rPr>
          <w:szCs w:val="24"/>
        </w:rPr>
      </w:pPr>
    </w:p>
    <w:p w14:paraId="1E6CA2B7" w14:textId="77777777" w:rsidR="003921DE" w:rsidRDefault="00036DB5" w:rsidP="003921DE">
      <w:pPr>
        <w:pStyle w:val="ParagraphRyan"/>
      </w:pPr>
      <w:r>
        <w:rPr>
          <w:szCs w:val="24"/>
        </w:rPr>
        <w:t>The final classification method that was used was the K Nearest Neighbors algorithm, which is known for its popularity and effectiveness. From training and running the model it was able to produce the highest accuracy score out of all 7 algorithms.</w:t>
      </w:r>
      <w:r w:rsidR="00973185">
        <w:rPr>
          <w:szCs w:val="24"/>
        </w:rPr>
        <w:t xml:space="preserve"> This model was one of the fastest to produce due to its instance based learning method which means that it does not require a training method, however K-NN is susceptible/sensitive to noisy or missing data; thus the dataset being used should be properly cleaned before</w:t>
      </w:r>
      <w:r w:rsidR="00591593">
        <w:rPr>
          <w:szCs w:val="24"/>
        </w:rPr>
        <w:t>-</w:t>
      </w:r>
      <w:r w:rsidR="00973185">
        <w:rPr>
          <w:szCs w:val="24"/>
        </w:rPr>
        <w:t>hand</w:t>
      </w:r>
      <w:r w:rsidR="002F4574">
        <w:br/>
      </w:r>
      <w:r w:rsidR="003921DE">
        <w:t>#-----------------------------------#</w:t>
      </w:r>
    </w:p>
    <w:p w14:paraId="48AB01D3" w14:textId="77777777" w:rsidR="003921DE" w:rsidRDefault="003921DE" w:rsidP="003921DE">
      <w:pPr>
        <w:pStyle w:val="ParagraphRyan"/>
      </w:pPr>
      <w:r>
        <w:t>Test Results for K Nearest Neighbors (K-NN)</w:t>
      </w:r>
    </w:p>
    <w:p w14:paraId="6371D018" w14:textId="77777777" w:rsidR="003921DE" w:rsidRDefault="003921DE" w:rsidP="003921DE">
      <w:pPr>
        <w:pStyle w:val="ParagraphRyan"/>
      </w:pPr>
      <w:r>
        <w:t xml:space="preserve">Accuracy Score: </w:t>
      </w:r>
    </w:p>
    <w:p w14:paraId="20491DC2" w14:textId="77777777" w:rsidR="003921DE" w:rsidRDefault="003921DE" w:rsidP="003921DE">
      <w:pPr>
        <w:pStyle w:val="ParagraphRyan"/>
      </w:pPr>
      <w:r>
        <w:t>0.9330379123584441</w:t>
      </w:r>
    </w:p>
    <w:p w14:paraId="30076AAD" w14:textId="77777777" w:rsidR="003921DE" w:rsidRDefault="003921DE" w:rsidP="003921DE">
      <w:pPr>
        <w:pStyle w:val="ParagraphRyan"/>
      </w:pPr>
      <w:r>
        <w:t xml:space="preserve">Cross Validation Score: </w:t>
      </w:r>
    </w:p>
    <w:p w14:paraId="27944877" w14:textId="77777777" w:rsidR="003921DE" w:rsidRDefault="003921DE" w:rsidP="003921DE">
      <w:pPr>
        <w:pStyle w:val="ParagraphRyan"/>
      </w:pPr>
      <w:r>
        <w:t>[0.93683347 0.92206727 0.92698934 0.92528736 0.92528736]</w:t>
      </w:r>
    </w:p>
    <w:p w14:paraId="7EACB9FE" w14:textId="77777777" w:rsidR="003921DE" w:rsidRDefault="003921DE" w:rsidP="003921DE">
      <w:pPr>
        <w:pStyle w:val="ParagraphRyan"/>
      </w:pPr>
      <w:r>
        <w:t xml:space="preserve">Mean Score: </w:t>
      </w:r>
    </w:p>
    <w:p w14:paraId="43685164" w14:textId="77777777" w:rsidR="003921DE" w:rsidRDefault="003921DE" w:rsidP="003921DE">
      <w:pPr>
        <w:pStyle w:val="ParagraphRyan"/>
      </w:pPr>
      <w:r>
        <w:t>0.9272929572949374</w:t>
      </w:r>
    </w:p>
    <w:p w14:paraId="14073695" w14:textId="77777777" w:rsidR="003921DE" w:rsidRDefault="003921DE" w:rsidP="003921DE">
      <w:pPr>
        <w:pStyle w:val="ParagraphRyan"/>
      </w:pPr>
      <w:r>
        <w:lastRenderedPageBreak/>
        <w:t xml:space="preserve">Standard Deviation: </w:t>
      </w:r>
    </w:p>
    <w:p w14:paraId="73C5B004" w14:textId="77777777" w:rsidR="003921DE" w:rsidRDefault="003921DE" w:rsidP="003921DE">
      <w:pPr>
        <w:pStyle w:val="ParagraphRyan"/>
      </w:pPr>
      <w:r>
        <w:t>0.005029239832140231</w:t>
      </w:r>
    </w:p>
    <w:p w14:paraId="63C0DD38" w14:textId="01FE8B02" w:rsidR="00F540D8" w:rsidRPr="001F3BC7" w:rsidRDefault="003921DE" w:rsidP="003921DE">
      <w:pPr>
        <w:pStyle w:val="ParagraphRyan"/>
      </w:pPr>
      <w:r>
        <w:t>#-----------------------------------#</w:t>
      </w:r>
    </w:p>
    <w:p w14:paraId="1454786F" w14:textId="04327510" w:rsidR="002B7223" w:rsidRDefault="006555DA" w:rsidP="00332622">
      <w:pPr>
        <w:pStyle w:val="ParagraphRyan"/>
        <w:rPr>
          <w:rFonts w:ascii="Arial" w:eastAsia="Times New Roman" w:hAnsi="Arial" w:cs="Arial"/>
          <w:color w:val="000000"/>
          <w:lang w:val="en-GB"/>
        </w:rPr>
      </w:pPr>
      <w:r>
        <w:rPr>
          <w:noProof/>
        </w:rPr>
        <w:drawing>
          <wp:inline distT="0" distB="0" distL="0" distR="0" wp14:anchorId="1EC19738" wp14:editId="7EEA3E24">
            <wp:extent cx="2160000" cy="194400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23"/>
                    <a:stretch>
                      <a:fillRect/>
                    </a:stretch>
                  </pic:blipFill>
                  <pic:spPr>
                    <a:xfrm>
                      <a:off x="0" y="0"/>
                      <a:ext cx="2160000" cy="1944000"/>
                    </a:xfrm>
                    <a:prstGeom prst="rect">
                      <a:avLst/>
                    </a:prstGeom>
                  </pic:spPr>
                </pic:pic>
              </a:graphicData>
            </a:graphic>
          </wp:inline>
        </w:drawing>
      </w:r>
    </w:p>
    <w:p w14:paraId="2E15F836" w14:textId="77777777" w:rsidR="002B7223" w:rsidRDefault="002B7223" w:rsidP="002B7223">
      <w:pPr>
        <w:spacing w:after="0" w:line="240" w:lineRule="auto"/>
        <w:ind w:left="360"/>
        <w:textAlignment w:val="baseline"/>
        <w:rPr>
          <w:rFonts w:ascii="Arial" w:eastAsia="Times New Roman" w:hAnsi="Arial" w:cs="Arial"/>
          <w:color w:val="000000"/>
          <w:lang w:val="en-GB"/>
        </w:rPr>
      </w:pPr>
    </w:p>
    <w:p w14:paraId="78F50BEB" w14:textId="77777777" w:rsidR="002B7223" w:rsidRDefault="002B7223" w:rsidP="002B7223">
      <w:pPr>
        <w:spacing w:after="0" w:line="240" w:lineRule="auto"/>
        <w:ind w:left="360"/>
        <w:textAlignment w:val="baseline"/>
        <w:rPr>
          <w:rFonts w:ascii="Arial" w:eastAsia="Times New Roman" w:hAnsi="Arial" w:cs="Arial"/>
          <w:color w:val="000000"/>
          <w:lang w:val="en-GB"/>
        </w:rPr>
      </w:pPr>
    </w:p>
    <w:p w14:paraId="3B3B6CCE" w14:textId="77777777" w:rsidR="002B7223" w:rsidRDefault="002B7223" w:rsidP="002B7223">
      <w:pPr>
        <w:spacing w:after="0" w:line="240" w:lineRule="auto"/>
        <w:ind w:left="360"/>
        <w:textAlignment w:val="baseline"/>
        <w:rPr>
          <w:rFonts w:ascii="Arial" w:eastAsia="Times New Roman" w:hAnsi="Arial" w:cs="Arial"/>
          <w:color w:val="000000"/>
          <w:lang w:val="en-GB"/>
        </w:rPr>
      </w:pPr>
    </w:p>
    <w:p w14:paraId="4DC0CDCE" w14:textId="12066A57" w:rsidR="003F210C" w:rsidRPr="003F210C" w:rsidRDefault="003F210C" w:rsidP="006C5B2A">
      <w:pPr>
        <w:rPr>
          <w:rFonts w:ascii="Arial" w:eastAsia="Times New Roman" w:hAnsi="Arial" w:cs="Arial"/>
          <w:color w:val="000000"/>
          <w:lang w:val="en-GB"/>
        </w:rPr>
      </w:pPr>
    </w:p>
    <w:tbl>
      <w:tblPr>
        <w:tblStyle w:val="APAReport"/>
        <w:tblW w:w="0" w:type="auto"/>
        <w:tblLook w:val="04A0" w:firstRow="1" w:lastRow="0" w:firstColumn="1" w:lastColumn="0" w:noHBand="0" w:noVBand="1"/>
      </w:tblPr>
      <w:tblGrid>
        <w:gridCol w:w="2160"/>
        <w:gridCol w:w="2160"/>
      </w:tblGrid>
      <w:tr w:rsidR="00FC4940" w14:paraId="0114E913" w14:textId="77777777" w:rsidTr="00FC4940">
        <w:trPr>
          <w:cnfStyle w:val="100000000000" w:firstRow="1" w:lastRow="0" w:firstColumn="0" w:lastColumn="0" w:oddVBand="0" w:evenVBand="0" w:oddHBand="0" w:evenHBand="0" w:firstRowFirstColumn="0" w:firstRowLastColumn="0" w:lastRowFirstColumn="0" w:lastRowLastColumn="0"/>
        </w:trPr>
        <w:tc>
          <w:tcPr>
            <w:tcW w:w="2160" w:type="dxa"/>
          </w:tcPr>
          <w:p w14:paraId="142831CE" w14:textId="279C34F2" w:rsidR="00FC4940" w:rsidRDefault="00FC4940" w:rsidP="003F210C">
            <w:pPr>
              <w:pStyle w:val="ParagraphRyan"/>
              <w:rPr>
                <w:lang w:val="en-GB"/>
              </w:rPr>
            </w:pPr>
            <w:r>
              <w:rPr>
                <w:lang w:val="en-GB"/>
              </w:rPr>
              <w:t>Classification Algorithm</w:t>
            </w:r>
          </w:p>
        </w:tc>
        <w:tc>
          <w:tcPr>
            <w:tcW w:w="2160" w:type="dxa"/>
          </w:tcPr>
          <w:p w14:paraId="650B6454" w14:textId="02FE6584" w:rsidR="00FC4940" w:rsidRDefault="00FC4940" w:rsidP="003F210C">
            <w:pPr>
              <w:pStyle w:val="ParagraphRyan"/>
              <w:rPr>
                <w:lang w:val="en-GB"/>
              </w:rPr>
            </w:pPr>
            <w:r>
              <w:rPr>
                <w:lang w:val="en-GB"/>
              </w:rPr>
              <w:t>Accuracy Score</w:t>
            </w:r>
          </w:p>
        </w:tc>
      </w:tr>
      <w:tr w:rsidR="00FC4940" w14:paraId="000EB83D" w14:textId="77777777" w:rsidTr="00FC4940">
        <w:tc>
          <w:tcPr>
            <w:tcW w:w="2160" w:type="dxa"/>
          </w:tcPr>
          <w:p w14:paraId="1A3E295D" w14:textId="17287BAF" w:rsidR="00FC4940" w:rsidRDefault="00FC4940" w:rsidP="003F210C">
            <w:pPr>
              <w:pStyle w:val="ParagraphRyan"/>
              <w:rPr>
                <w:lang w:val="en-GB"/>
              </w:rPr>
            </w:pPr>
            <w:r>
              <w:rPr>
                <w:lang w:val="en-GB"/>
              </w:rPr>
              <w:t>Logistic Regression</w:t>
            </w:r>
          </w:p>
        </w:tc>
        <w:tc>
          <w:tcPr>
            <w:tcW w:w="2160" w:type="dxa"/>
          </w:tcPr>
          <w:p w14:paraId="5DC595BF" w14:textId="071D97B5" w:rsidR="00FC4940" w:rsidRDefault="00FC4940" w:rsidP="003F210C">
            <w:pPr>
              <w:pStyle w:val="ParagraphRyan"/>
              <w:rPr>
                <w:lang w:val="en-GB"/>
              </w:rPr>
            </w:pPr>
            <w:r w:rsidRPr="00EF2A14">
              <w:rPr>
                <w:szCs w:val="24"/>
              </w:rPr>
              <w:t>0.9103</w:t>
            </w:r>
          </w:p>
        </w:tc>
      </w:tr>
      <w:tr w:rsidR="00FC4940" w14:paraId="4681E0A2" w14:textId="77777777" w:rsidTr="00FC4940">
        <w:tc>
          <w:tcPr>
            <w:tcW w:w="2160" w:type="dxa"/>
          </w:tcPr>
          <w:p w14:paraId="4FBEB0E9" w14:textId="6DE558A8" w:rsidR="00FC4940" w:rsidRDefault="000633D8" w:rsidP="003F210C">
            <w:pPr>
              <w:pStyle w:val="ParagraphRyan"/>
              <w:rPr>
                <w:lang w:val="en-GB"/>
              </w:rPr>
            </w:pPr>
            <w:r>
              <w:rPr>
                <w:lang w:val="en-GB"/>
              </w:rPr>
              <w:t>SVC</w:t>
            </w:r>
          </w:p>
        </w:tc>
        <w:tc>
          <w:tcPr>
            <w:tcW w:w="2160" w:type="dxa"/>
          </w:tcPr>
          <w:p w14:paraId="6195AFB0" w14:textId="34FB87AB" w:rsidR="00FC4940" w:rsidRDefault="000633D8" w:rsidP="003F210C">
            <w:pPr>
              <w:pStyle w:val="ParagraphRyan"/>
              <w:rPr>
                <w:lang w:val="en-GB"/>
              </w:rPr>
            </w:pPr>
            <w:r w:rsidRPr="008C5288">
              <w:rPr>
                <w:szCs w:val="24"/>
              </w:rPr>
              <w:t>0.9172</w:t>
            </w:r>
          </w:p>
        </w:tc>
      </w:tr>
      <w:tr w:rsidR="00FC4940" w14:paraId="24B5B95F" w14:textId="77777777" w:rsidTr="00FC4940">
        <w:tc>
          <w:tcPr>
            <w:tcW w:w="2160" w:type="dxa"/>
          </w:tcPr>
          <w:p w14:paraId="7F937DB1" w14:textId="5D6120CC" w:rsidR="00FC4940" w:rsidRDefault="000633D8" w:rsidP="003F210C">
            <w:pPr>
              <w:pStyle w:val="ParagraphRyan"/>
              <w:rPr>
                <w:lang w:val="en-GB"/>
              </w:rPr>
            </w:pPr>
            <w:r>
              <w:rPr>
                <w:lang w:val="en-GB"/>
              </w:rPr>
              <w:t>Random Forest</w:t>
            </w:r>
          </w:p>
        </w:tc>
        <w:tc>
          <w:tcPr>
            <w:tcW w:w="2160" w:type="dxa"/>
          </w:tcPr>
          <w:p w14:paraId="5849DD25" w14:textId="23AF85CD" w:rsidR="00FC4940" w:rsidRDefault="000633D8" w:rsidP="003F210C">
            <w:pPr>
              <w:pStyle w:val="ParagraphRyan"/>
              <w:rPr>
                <w:lang w:val="en-GB"/>
              </w:rPr>
            </w:pPr>
            <w:r>
              <w:rPr>
                <w:lang w:val="en-GB"/>
              </w:rPr>
              <w:t>0.9305</w:t>
            </w:r>
          </w:p>
        </w:tc>
      </w:tr>
      <w:tr w:rsidR="00FC4940" w14:paraId="6B584103" w14:textId="77777777" w:rsidTr="00FC4940">
        <w:tc>
          <w:tcPr>
            <w:tcW w:w="2160" w:type="dxa"/>
          </w:tcPr>
          <w:p w14:paraId="6A953EB0" w14:textId="5E50551E" w:rsidR="00FC4940" w:rsidRDefault="000633D8" w:rsidP="003F210C">
            <w:pPr>
              <w:pStyle w:val="ParagraphRyan"/>
              <w:rPr>
                <w:lang w:val="en-GB"/>
              </w:rPr>
            </w:pPr>
            <w:r>
              <w:rPr>
                <w:lang w:val="en-GB"/>
              </w:rPr>
              <w:t>Decision Tree</w:t>
            </w:r>
          </w:p>
        </w:tc>
        <w:tc>
          <w:tcPr>
            <w:tcW w:w="2160" w:type="dxa"/>
          </w:tcPr>
          <w:p w14:paraId="7A92C338" w14:textId="41C16C42" w:rsidR="00FC4940" w:rsidRDefault="000633D8" w:rsidP="003F210C">
            <w:pPr>
              <w:pStyle w:val="ParagraphRyan"/>
              <w:rPr>
                <w:lang w:val="en-GB"/>
              </w:rPr>
            </w:pPr>
            <w:r>
              <w:rPr>
                <w:lang w:val="en-GB"/>
              </w:rPr>
              <w:t>0.9005</w:t>
            </w:r>
          </w:p>
        </w:tc>
      </w:tr>
      <w:tr w:rsidR="00FC4940" w14:paraId="72958401" w14:textId="77777777" w:rsidTr="00FC4940">
        <w:tc>
          <w:tcPr>
            <w:tcW w:w="2160" w:type="dxa"/>
          </w:tcPr>
          <w:p w14:paraId="33C31217" w14:textId="1D223445" w:rsidR="00FC4940" w:rsidRDefault="000633D8" w:rsidP="003F210C">
            <w:pPr>
              <w:pStyle w:val="ParagraphRyan"/>
              <w:rPr>
                <w:lang w:val="en-GB"/>
              </w:rPr>
            </w:pPr>
            <w:r>
              <w:rPr>
                <w:lang w:val="en-GB"/>
              </w:rPr>
              <w:t>Naïve Bayes</w:t>
            </w:r>
          </w:p>
        </w:tc>
        <w:tc>
          <w:tcPr>
            <w:tcW w:w="2160" w:type="dxa"/>
          </w:tcPr>
          <w:p w14:paraId="5D99DBE3" w14:textId="4015A18C" w:rsidR="00FC4940" w:rsidRDefault="000633D8" w:rsidP="003F210C">
            <w:pPr>
              <w:pStyle w:val="ParagraphRyan"/>
              <w:rPr>
                <w:lang w:val="en-GB"/>
              </w:rPr>
            </w:pPr>
            <w:r>
              <w:rPr>
                <w:lang w:val="en-GB"/>
              </w:rPr>
              <w:t>0.9030</w:t>
            </w:r>
          </w:p>
        </w:tc>
      </w:tr>
      <w:tr w:rsidR="00FC4940" w14:paraId="771D1B81" w14:textId="77777777" w:rsidTr="00FC4940">
        <w:tc>
          <w:tcPr>
            <w:tcW w:w="2160" w:type="dxa"/>
          </w:tcPr>
          <w:p w14:paraId="6CF613D2" w14:textId="52332944" w:rsidR="00FC4940" w:rsidRDefault="000633D8" w:rsidP="003F210C">
            <w:pPr>
              <w:pStyle w:val="ParagraphRyan"/>
              <w:rPr>
                <w:lang w:val="en-GB"/>
              </w:rPr>
            </w:pPr>
            <w:r>
              <w:rPr>
                <w:lang w:val="en-GB"/>
              </w:rPr>
              <w:t>K-NN</w:t>
            </w:r>
          </w:p>
        </w:tc>
        <w:tc>
          <w:tcPr>
            <w:tcW w:w="2160" w:type="dxa"/>
          </w:tcPr>
          <w:p w14:paraId="37634A10" w14:textId="028FB4C6" w:rsidR="00FC4940" w:rsidRDefault="000633D8" w:rsidP="003F210C">
            <w:pPr>
              <w:pStyle w:val="ParagraphRyan"/>
              <w:rPr>
                <w:lang w:val="en-GB"/>
              </w:rPr>
            </w:pPr>
            <w:r>
              <w:rPr>
                <w:lang w:val="en-GB"/>
              </w:rPr>
              <w:t>0.9320</w:t>
            </w:r>
          </w:p>
        </w:tc>
      </w:tr>
    </w:tbl>
    <w:p w14:paraId="1E3EE661" w14:textId="77777777" w:rsidR="003F210C" w:rsidRPr="003F210C" w:rsidRDefault="003F210C" w:rsidP="003F210C">
      <w:pPr>
        <w:pStyle w:val="ParagraphRyan"/>
        <w:rPr>
          <w:lang w:val="en-GB"/>
        </w:rPr>
      </w:pPr>
    </w:p>
    <w:p w14:paraId="2AE8B7BB" w14:textId="73EF28B6" w:rsidR="000633D8" w:rsidRDefault="000633D8" w:rsidP="00F45D23">
      <w:pPr>
        <w:pStyle w:val="ParagraphRyan"/>
      </w:pPr>
      <w:r>
        <w:t xml:space="preserve">When looking at the </w:t>
      </w:r>
      <w:r w:rsidR="00FC6C94">
        <w:t>results</w:t>
      </w:r>
      <w:r>
        <w:t xml:space="preserve"> of the machine learning models</w:t>
      </w:r>
      <w:r w:rsidR="00FC6C94">
        <w:t>,</w:t>
      </w:r>
      <w:r>
        <w:t xml:space="preserve"> </w:t>
      </w:r>
      <w:r w:rsidR="00FC6C94">
        <w:t>the</w:t>
      </w:r>
      <w:r>
        <w:t xml:space="preserve"> models were able to stay within a 5% bracket of predictive accuracy</w:t>
      </w:r>
      <w:r w:rsidR="00F91EE6">
        <w:t xml:space="preserve"> between each other</w:t>
      </w:r>
      <w:r>
        <w:t xml:space="preserve">. </w:t>
      </w:r>
      <w:r w:rsidR="00FC6C94">
        <w:t xml:space="preserve">It should also be noted that the average mean percentage of the </w:t>
      </w:r>
      <w:r w:rsidR="00A446EF">
        <w:t>algorithms</w:t>
      </w:r>
      <w:r w:rsidR="00FC6C94">
        <w:t xml:space="preserve"> was 0.9155</w:t>
      </w:r>
      <w:r w:rsidR="00A446EF">
        <w:t>. A significant evaluation that could</w:t>
      </w:r>
      <w:r w:rsidR="00F91EE6">
        <w:t xml:space="preserve"> also</w:t>
      </w:r>
      <w:r w:rsidR="00A446EF">
        <w:t xml:space="preserve"> be made is that Random Forest and Decision Tree classifiers have a 3% different even when they are similar in terms of design and processing speed. </w:t>
      </w:r>
      <w:r w:rsidR="000B4243">
        <w:t xml:space="preserve">The results shown are what the evaluation code </w:t>
      </w:r>
      <w:r w:rsidR="007721B1">
        <w:t>outputted;</w:t>
      </w:r>
      <w:r w:rsidR="000B4243">
        <w:t xml:space="preserve"> </w:t>
      </w:r>
      <w:r w:rsidR="008B59AB">
        <w:t>however,</w:t>
      </w:r>
      <w:r w:rsidR="000B4243">
        <w:t xml:space="preserve"> these results were not tested for overfitting which could </w:t>
      </w:r>
      <w:r w:rsidR="008B59AB">
        <w:t>have</w:t>
      </w:r>
      <w:r w:rsidR="000B4243">
        <w:t xml:space="preserve"> impacted the results to show a </w:t>
      </w:r>
      <w:r w:rsidR="000B4243">
        <w:t>higher accuracy.</w:t>
      </w:r>
      <w:r w:rsidR="008B59AB">
        <w:t xml:space="preserve"> Ultimately the results were able to prove that the machine learning models make an effective way to predict real world problems within a decent percentile accuracy.</w:t>
      </w:r>
      <w:r w:rsidR="00A36277">
        <w:t xml:space="preserve"> These results although were only tested through one run of the program could be changed because we didn’t use a ‘random seed’ to create re-producible results. However, through repeated testing they do show similar percentages.</w:t>
      </w:r>
    </w:p>
    <w:p w14:paraId="12F30F7A" w14:textId="77777777" w:rsidR="000633D8" w:rsidRDefault="000633D8" w:rsidP="00F45D23">
      <w:pPr>
        <w:pStyle w:val="ParagraphRyan"/>
      </w:pPr>
    </w:p>
    <w:p w14:paraId="5F8B7964" w14:textId="7389ED62" w:rsidR="00F45D23" w:rsidRDefault="00F45D23" w:rsidP="00F45D23">
      <w:pPr>
        <w:pStyle w:val="TitleRyan"/>
      </w:pPr>
      <w:r>
        <w:t>Conclusion</w:t>
      </w:r>
    </w:p>
    <w:p w14:paraId="12095E0A" w14:textId="77777777" w:rsidR="00A14B52" w:rsidRDefault="00BB7D45" w:rsidP="00BB7D45">
      <w:pPr>
        <w:pStyle w:val="ParagraphRyan"/>
      </w:pPr>
      <w:r>
        <w:t xml:space="preserve">In conclusion it can be said that throughout the project we effectively tested multiple classification algorithms and made a comparative evaluation for which one was the most effective; in the case of this dataset, it was K-Nearest Neighbors. Ultimately the report conveyed how not one classification model may be suitable for all classification models, the report should enforce the idea of testing these multiple algorithms to find the most optimal one. </w:t>
      </w:r>
    </w:p>
    <w:p w14:paraId="41B46B86" w14:textId="418DCA99" w:rsidR="00A14B52" w:rsidRDefault="00A14B52" w:rsidP="00BB7D45">
      <w:pPr>
        <w:pStyle w:val="ParagraphRyan"/>
      </w:pPr>
    </w:p>
    <w:p w14:paraId="77A21E07" w14:textId="0AD854F2" w:rsidR="00A14B52" w:rsidRDefault="00020EBE" w:rsidP="00BB7D45">
      <w:pPr>
        <w:pStyle w:val="ParagraphRyan"/>
      </w:pPr>
      <w:r>
        <w:t>With the report complete, one would be able to assume that with the results shown</w:t>
      </w:r>
      <w:r w:rsidR="00B6212A">
        <w:t>,</w:t>
      </w:r>
      <w:r>
        <w:t xml:space="preserve"> the dataset classification problem was accurately solved with a maximum of 93% prediction</w:t>
      </w:r>
      <w:r w:rsidR="00B6212A">
        <w:t xml:space="preserve"> and further proves the notion of machine learning models being able to solve real world problems with ease.</w:t>
      </w:r>
    </w:p>
    <w:p w14:paraId="0680EF72" w14:textId="77777777" w:rsidR="00A14B52" w:rsidRDefault="00A14B52" w:rsidP="00BB7D45">
      <w:pPr>
        <w:pStyle w:val="ParagraphRyan"/>
      </w:pPr>
    </w:p>
    <w:p w14:paraId="6C1E102C" w14:textId="77777777" w:rsidR="00757AD4" w:rsidRDefault="00BB7D45" w:rsidP="00792D65">
      <w:pPr>
        <w:pStyle w:val="ParagraphRyan"/>
        <w:sectPr w:rsidR="00757AD4" w:rsidSect="00757AD4">
          <w:footnotePr>
            <w:pos w:val="beneathText"/>
          </w:footnotePr>
          <w:type w:val="continuous"/>
          <w:pgSz w:w="12240" w:h="15840"/>
          <w:pgMar w:top="1440" w:right="1440" w:bottom="1440" w:left="1440" w:header="720" w:footer="720" w:gutter="0"/>
          <w:cols w:num="2" w:space="720"/>
          <w:titlePg/>
          <w:docGrid w:linePitch="360"/>
          <w15:footnoteColumns w:val="1"/>
        </w:sectPr>
      </w:pPr>
      <w:r>
        <w:t xml:space="preserve">If the report was to be completed again to gain further insight into building classifications models, one change that would be made is to include more than one dataset. Another change that would be significant to include is measuring the effects of over-fitting and feature engineering in classification models. In summary, it can be </w:t>
      </w:r>
      <w:r w:rsidR="00A14B52">
        <w:t>acknowledged</w:t>
      </w:r>
      <w:r>
        <w:t xml:space="preserve"> that the report was successful in </w:t>
      </w:r>
      <w:r w:rsidR="00A14B52">
        <w:t>its</w:t>
      </w:r>
      <w:r>
        <w:t xml:space="preserve"> evaluation of machine learning models.</w:t>
      </w:r>
    </w:p>
    <w:p w14:paraId="0F2B40FE" w14:textId="7FB8B5A9" w:rsidR="000022F4" w:rsidRDefault="000022F4" w:rsidP="00792D65">
      <w:pPr>
        <w:pStyle w:val="ParagraphRyan"/>
      </w:pPr>
      <w:r>
        <w:br w:type="page"/>
      </w:r>
    </w:p>
    <w:p w14:paraId="24F6F215" w14:textId="77777777" w:rsidR="00684755" w:rsidRDefault="00684755" w:rsidP="00744C01">
      <w:pPr>
        <w:pStyle w:val="ParagraphRyan"/>
      </w:pPr>
    </w:p>
    <w:p w14:paraId="2F4BCC56" w14:textId="77777777" w:rsidR="000022F4" w:rsidRDefault="000022F4" w:rsidP="00F45D23">
      <w:pPr>
        <w:rPr>
          <w:i/>
          <w:iCs/>
          <w:sz w:val="26"/>
          <w:szCs w:val="26"/>
        </w:rPr>
        <w:sectPr w:rsidR="000022F4" w:rsidSect="00757AD4">
          <w:footnotePr>
            <w:pos w:val="beneathText"/>
          </w:footnotePr>
          <w:type w:val="continuous"/>
          <w:pgSz w:w="12240" w:h="15840"/>
          <w:pgMar w:top="1440" w:right="1440" w:bottom="1440" w:left="1440" w:header="720" w:footer="720" w:gutter="0"/>
          <w:cols w:space="720"/>
          <w:titlePg/>
          <w:docGrid w:linePitch="360"/>
          <w15:footnoteColumns w:val="1"/>
        </w:sectPr>
      </w:pPr>
    </w:p>
    <w:sdt>
      <w:sdtPr>
        <w:rPr>
          <w:rFonts w:asciiTheme="minorHAnsi" w:eastAsiaTheme="minorEastAsia" w:hAnsiTheme="minorHAnsi" w:cstheme="minorBidi"/>
          <w:b w:val="0"/>
          <w:bCs w:val="0"/>
          <w:color w:val="auto"/>
          <w:sz w:val="22"/>
          <w:szCs w:val="22"/>
        </w:rPr>
        <w:id w:val="-1438362838"/>
        <w:docPartObj>
          <w:docPartGallery w:val="Bibliographies"/>
          <w:docPartUnique/>
        </w:docPartObj>
      </w:sdtPr>
      <w:sdtEndPr/>
      <w:sdtContent>
        <w:p w14:paraId="2105FCB9" w14:textId="77777777" w:rsidR="00244B74" w:rsidRPr="00244B74" w:rsidRDefault="00244B74" w:rsidP="00244B74">
          <w:pPr>
            <w:pStyle w:val="Heading1"/>
            <w:rPr>
              <w:rStyle w:val="TitleRyanChar"/>
            </w:rPr>
          </w:pPr>
          <w:r w:rsidRPr="00244B74">
            <w:rPr>
              <w:rStyle w:val="TitleRyanChar"/>
            </w:rPr>
            <w:t>References</w:t>
          </w:r>
        </w:p>
        <w:sdt>
          <w:sdtPr>
            <w:id w:val="111145805"/>
            <w:bibliography/>
          </w:sdtPr>
          <w:sdtEndPr/>
          <w:sdtContent>
            <w:p w14:paraId="7DBD062B" w14:textId="77777777" w:rsidR="00244B74" w:rsidRPr="00E74F57" w:rsidRDefault="00244B74" w:rsidP="00244B74">
              <w:pPr>
                <w:rPr>
                  <w:rFonts w:ascii="Arial" w:hAnsi="Arial" w:cs="Arial"/>
                  <w:sz w:val="20"/>
                  <w:szCs w:val="20"/>
                </w:rPr>
              </w:pPr>
              <w:r w:rsidRPr="00E74F57">
                <w:rPr>
                  <w:rFonts w:ascii="Arial" w:hAnsi="Arial" w:cs="Arial"/>
                  <w:color w:val="32363A"/>
                  <w:sz w:val="20"/>
                  <w:szCs w:val="20"/>
                  <w:shd w:val="clear" w:color="auto" w:fill="FFFFFF"/>
                </w:rPr>
                <w:t>Pedregosa, F. et al., 2011. Scikit-learn: Machine learning in Python. </w:t>
              </w:r>
              <w:r w:rsidRPr="00E74F57">
                <w:rPr>
                  <w:rFonts w:ascii="Arial" w:hAnsi="Arial" w:cs="Arial"/>
                  <w:i/>
                  <w:iCs/>
                  <w:color w:val="32363A"/>
                  <w:sz w:val="20"/>
                  <w:szCs w:val="20"/>
                  <w:shd w:val="clear" w:color="auto" w:fill="FFFFFF"/>
                </w:rPr>
                <w:t>Journal of machine learning research</w:t>
              </w:r>
              <w:r w:rsidRPr="00E74F57">
                <w:rPr>
                  <w:rFonts w:ascii="Arial" w:hAnsi="Arial" w:cs="Arial"/>
                  <w:color w:val="32363A"/>
                  <w:sz w:val="20"/>
                  <w:szCs w:val="20"/>
                  <w:shd w:val="clear" w:color="auto" w:fill="FFFFFF"/>
                </w:rPr>
                <w:t>, 12(Oct), pp.2825–2830</w:t>
              </w:r>
            </w:p>
            <w:p w14:paraId="57A28BF7" w14:textId="77777777" w:rsidR="00244B74" w:rsidRPr="00E74F57" w:rsidRDefault="00244B74" w:rsidP="00244B74">
              <w:pPr>
                <w:pStyle w:val="Bibliography"/>
                <w:rPr>
                  <w:rFonts w:ascii="Arial" w:hAnsi="Arial" w:cs="Arial"/>
                  <w:color w:val="123654"/>
                  <w:sz w:val="20"/>
                  <w:szCs w:val="20"/>
                </w:rPr>
              </w:pPr>
              <w:r w:rsidRPr="00E74F57">
                <w:rPr>
                  <w:rFonts w:ascii="Arial" w:hAnsi="Arial" w:cs="Arial"/>
                  <w:color w:val="123654"/>
                  <w:sz w:val="20"/>
                  <w:szCs w:val="20"/>
                </w:rPr>
                <w:t>Dua, D. and Graff, C. (2019). UCI Machine Learning Repository [http://archive.ics.uci.edu/ml]. Irvine, CA: University of California, School of Information and Computer Science.</w:t>
              </w:r>
            </w:p>
            <w:p w14:paraId="11E075C0" w14:textId="77777777" w:rsidR="00244B74" w:rsidRPr="00E74F57" w:rsidRDefault="00244B74" w:rsidP="00244B74">
              <w:pPr>
                <w:rPr>
                  <w:rFonts w:ascii="Arial" w:hAnsi="Arial" w:cs="Arial"/>
                  <w:sz w:val="20"/>
                  <w:szCs w:val="20"/>
                  <w:shd w:val="clear" w:color="auto" w:fill="FFFFFF"/>
                </w:rPr>
              </w:pPr>
              <w:r w:rsidRPr="00E74F57">
                <w:rPr>
                  <w:rFonts w:ascii="Arial" w:hAnsi="Arial" w:cs="Arial"/>
                  <w:sz w:val="20"/>
                  <w:szCs w:val="20"/>
                  <w:shd w:val="clear" w:color="auto" w:fill="FFFFFF"/>
                </w:rPr>
                <w:t>Harris, C.R., Millman, K.J., van der Walt, S.J. et al. </w:t>
              </w:r>
              <w:r w:rsidRPr="00E74F57">
                <w:rPr>
                  <w:rStyle w:val="Emphasis"/>
                  <w:rFonts w:ascii="Arial" w:hAnsi="Arial" w:cs="Arial"/>
                  <w:sz w:val="20"/>
                  <w:szCs w:val="20"/>
                  <w:shd w:val="clear" w:color="auto" w:fill="FFFFFF"/>
                </w:rPr>
                <w:t>Array programming with NumPy</w:t>
              </w:r>
              <w:r w:rsidRPr="00E74F57">
                <w:rPr>
                  <w:rFonts w:ascii="Arial" w:hAnsi="Arial" w:cs="Arial"/>
                  <w:sz w:val="20"/>
                  <w:szCs w:val="20"/>
                  <w:shd w:val="clear" w:color="auto" w:fill="FFFFFF"/>
                </w:rPr>
                <w:t>. Nature 585, 357–362 (2020). DOI:</w:t>
              </w:r>
            </w:p>
            <w:p w14:paraId="6B11F341" w14:textId="77777777" w:rsidR="00244B74" w:rsidRPr="00E74F57" w:rsidRDefault="00244B74" w:rsidP="00244B74">
              <w:pPr>
                <w:rPr>
                  <w:rFonts w:ascii="Arial" w:hAnsi="Arial" w:cs="Arial"/>
                  <w:color w:val="32363A"/>
                  <w:sz w:val="20"/>
                  <w:szCs w:val="20"/>
                  <w:shd w:val="clear" w:color="auto" w:fill="FFFFFF"/>
                </w:rPr>
              </w:pPr>
              <w:r w:rsidRPr="00E74F57">
                <w:rPr>
                  <w:rFonts w:ascii="Arial" w:hAnsi="Arial" w:cs="Arial"/>
                  <w:color w:val="32363A"/>
                  <w:sz w:val="20"/>
                  <w:szCs w:val="20"/>
                  <w:shd w:val="clear" w:color="auto" w:fill="FFFFFF"/>
                </w:rPr>
                <w:t>McKinney, W. &amp; others, 2010. Data structures for statistical computing in python. In </w:t>
              </w:r>
              <w:r w:rsidRPr="00E74F57">
                <w:rPr>
                  <w:rFonts w:ascii="Arial" w:hAnsi="Arial" w:cs="Arial"/>
                  <w:i/>
                  <w:iCs/>
                  <w:color w:val="32363A"/>
                  <w:sz w:val="20"/>
                  <w:szCs w:val="20"/>
                  <w:shd w:val="clear" w:color="auto" w:fill="FFFFFF"/>
                </w:rPr>
                <w:t>Proceedings of the 9th Python in Science Conference</w:t>
              </w:r>
              <w:r w:rsidRPr="00E74F57">
                <w:rPr>
                  <w:rFonts w:ascii="Arial" w:hAnsi="Arial" w:cs="Arial"/>
                  <w:color w:val="32363A"/>
                  <w:sz w:val="20"/>
                  <w:szCs w:val="20"/>
                  <w:shd w:val="clear" w:color="auto" w:fill="FFFFFF"/>
                </w:rPr>
                <w:t>. pp. 51–56.</w:t>
              </w:r>
            </w:p>
            <w:p w14:paraId="4077B1A1" w14:textId="687FC10A" w:rsidR="00F45D23" w:rsidRPr="00244B74" w:rsidRDefault="00244B74" w:rsidP="00E74F57">
              <w:r w:rsidRPr="00E74F57">
                <w:rPr>
                  <w:rFonts w:ascii="Arial" w:hAnsi="Arial" w:cs="Arial"/>
                  <w:color w:val="32363A"/>
                  <w:sz w:val="20"/>
                  <w:szCs w:val="20"/>
                  <w:shd w:val="clear" w:color="auto" w:fill="FFFFFF"/>
                </w:rPr>
                <w:t>Hunter, J.D., 2007. Matplotlib: A 2D graphics environment. </w:t>
              </w:r>
              <w:r w:rsidRPr="00E74F57">
                <w:rPr>
                  <w:rFonts w:ascii="Arial" w:hAnsi="Arial" w:cs="Arial"/>
                  <w:i/>
                  <w:iCs/>
                  <w:color w:val="32363A"/>
                  <w:sz w:val="20"/>
                  <w:szCs w:val="20"/>
                  <w:shd w:val="clear" w:color="auto" w:fill="FFFFFF"/>
                </w:rPr>
                <w:t>Computing in science &amp;amp; engineering</w:t>
              </w:r>
              <w:r w:rsidRPr="00E74F57">
                <w:rPr>
                  <w:rFonts w:ascii="Arial" w:hAnsi="Arial" w:cs="Arial"/>
                  <w:color w:val="32363A"/>
                  <w:sz w:val="20"/>
                  <w:szCs w:val="20"/>
                  <w:shd w:val="clear" w:color="auto" w:fill="FFFFFF"/>
                </w:rPr>
                <w:t>, 9(3), pp.90–95.</w:t>
              </w:r>
            </w:p>
          </w:sdtContent>
        </w:sdt>
      </w:sdtContent>
    </w:sdt>
    <w:p w14:paraId="6F8198AB" w14:textId="77777777" w:rsidR="00244B74" w:rsidRDefault="00244B74" w:rsidP="006E3843">
      <w:pPr>
        <w:pStyle w:val="TitleRyan"/>
      </w:pPr>
    </w:p>
    <w:p w14:paraId="0C94F303" w14:textId="081D84F0" w:rsidR="006E3843" w:rsidRDefault="006E3843" w:rsidP="006E3843">
      <w:pPr>
        <w:pStyle w:val="TitleRyan"/>
      </w:pPr>
      <w:r>
        <w:t>Code</w:t>
      </w:r>
    </w:p>
    <w:p w14:paraId="2A203B3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pandas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pd</w:t>
      </w:r>
    </w:p>
    <w:p w14:paraId="318D2C1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numpy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np</w:t>
      </w:r>
    </w:p>
    <w:p w14:paraId="0FE21AA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matplotlib</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pyplot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plt</w:t>
      </w:r>
    </w:p>
    <w:p w14:paraId="7025EC8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decomposition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PCA</w:t>
      </w:r>
    </w:p>
    <w:p w14:paraId="79F10D0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F8CBE4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metrics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plot_confusion_matrix</w:t>
      </w:r>
    </w:p>
    <w:p w14:paraId="456D48D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model_selection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cross_val_score</w:t>
      </w:r>
    </w:p>
    <w:p w14:paraId="0C905B2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model_selection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train_test_split</w:t>
      </w:r>
    </w:p>
    <w:p w14:paraId="1905314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preprocessing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LabelEncoder</w:t>
      </w:r>
    </w:p>
    <w:p w14:paraId="7740F37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preprocessing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StandardScaler</w:t>
      </w:r>
    </w:p>
    <w:p w14:paraId="11C8372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neighbors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KNeighborsClassifier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KNN</w:t>
      </w:r>
    </w:p>
    <w:p w14:paraId="48F8ABC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ensemble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RandomForestClassifier</w:t>
      </w:r>
    </w:p>
    <w:p w14:paraId="06E3F97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metrics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accuracy_score</w:t>
      </w:r>
    </w:p>
    <w:p w14:paraId="72E63F3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linear_model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LogisticRegression</w:t>
      </w:r>
    </w:p>
    <w:p w14:paraId="0613296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tree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DecisionTreeClassifier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DT</w:t>
      </w:r>
    </w:p>
    <w:p w14:paraId="2827E56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svm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SVC</w:t>
      </w:r>
    </w:p>
    <w:p w14:paraId="1D99695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sklearn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naive_bayes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GaussianNB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NB</w:t>
      </w:r>
    </w:p>
    <w:p w14:paraId="216B8AF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matplotlib</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axes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_axes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_log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matplotlib_axes_logger</w:t>
      </w:r>
    </w:p>
    <w:p w14:paraId="35BF2DC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from</w:t>
      </w:r>
      <w:r w:rsidRPr="00F37C29">
        <w:rPr>
          <w:rFonts w:ascii="Courier New" w:eastAsia="Times New Roman" w:hAnsi="Courier New" w:cs="Courier New"/>
          <w:color w:val="000000"/>
          <w:sz w:val="20"/>
          <w:szCs w:val="20"/>
          <w:lang w:val="en-GB"/>
        </w:rPr>
        <w:t xml:space="preserve"> matplotlib</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colors </w:t>
      </w: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ListedColormap</w:t>
      </w:r>
    </w:p>
    <w:p w14:paraId="024CE5E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import</w:t>
      </w:r>
      <w:r w:rsidRPr="00F37C29">
        <w:rPr>
          <w:rFonts w:ascii="Courier New" w:eastAsia="Times New Roman" w:hAnsi="Courier New" w:cs="Courier New"/>
          <w:color w:val="000000"/>
          <w:sz w:val="20"/>
          <w:szCs w:val="20"/>
          <w:lang w:val="en-GB"/>
        </w:rPr>
        <w:t xml:space="preserve"> seaborn </w:t>
      </w:r>
      <w:r w:rsidRPr="00F37C29">
        <w:rPr>
          <w:rFonts w:ascii="Courier New" w:eastAsia="Times New Roman" w:hAnsi="Courier New" w:cs="Courier New"/>
          <w:b/>
          <w:bCs/>
          <w:color w:val="0000FF"/>
          <w:sz w:val="20"/>
          <w:szCs w:val="20"/>
          <w:lang w:val="en-GB"/>
        </w:rPr>
        <w:t>as</w:t>
      </w:r>
      <w:r w:rsidRPr="00F37C29">
        <w:rPr>
          <w:rFonts w:ascii="Courier New" w:eastAsia="Times New Roman" w:hAnsi="Courier New" w:cs="Courier New"/>
          <w:color w:val="000000"/>
          <w:sz w:val="20"/>
          <w:szCs w:val="20"/>
          <w:lang w:val="en-GB"/>
        </w:rPr>
        <w:t xml:space="preserve"> sns</w:t>
      </w:r>
    </w:p>
    <w:p w14:paraId="5B1D370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0AD5969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matplotlib_axes_logger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setLevel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'ERROR'</w:t>
      </w:r>
      <w:r w:rsidRPr="00F37C29">
        <w:rPr>
          <w:rFonts w:ascii="Courier New" w:eastAsia="Times New Roman" w:hAnsi="Courier New" w:cs="Courier New"/>
          <w:b/>
          <w:bCs/>
          <w:color w:val="000080"/>
          <w:sz w:val="20"/>
          <w:szCs w:val="20"/>
          <w:lang w:val="en-GB"/>
        </w:rPr>
        <w:t>)</w:t>
      </w:r>
    </w:p>
    <w:p w14:paraId="3EFDDC9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C0380B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1D6EB93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df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pd</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read_csv</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"mushrooms.csv"</w:t>
      </w:r>
      <w:r w:rsidRPr="00F37C29">
        <w:rPr>
          <w:rFonts w:ascii="Courier New" w:eastAsia="Times New Roman" w:hAnsi="Courier New" w:cs="Courier New"/>
          <w:b/>
          <w:bCs/>
          <w:color w:val="000080"/>
          <w:sz w:val="20"/>
          <w:szCs w:val="20"/>
          <w:lang w:val="en-GB"/>
        </w:rPr>
        <w:t>)</w:t>
      </w:r>
    </w:p>
    <w:p w14:paraId="3BC5263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1556CEC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E47DC9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65E5A7E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shape</w:t>
      </w:r>
      <w:r w:rsidRPr="00F37C29">
        <w:rPr>
          <w:rFonts w:ascii="Courier New" w:eastAsia="Times New Roman" w:hAnsi="Courier New" w:cs="Courier New"/>
          <w:b/>
          <w:bCs/>
          <w:color w:val="000080"/>
          <w:sz w:val="20"/>
          <w:szCs w:val="20"/>
          <w:lang w:val="en-GB"/>
        </w:rPr>
        <w:t>)</w:t>
      </w:r>
    </w:p>
    <w:p w14:paraId="3668159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head</w:t>
      </w:r>
      <w:r w:rsidRPr="00F37C29">
        <w:rPr>
          <w:rFonts w:ascii="Courier New" w:eastAsia="Times New Roman" w:hAnsi="Courier New" w:cs="Courier New"/>
          <w:b/>
          <w:bCs/>
          <w:color w:val="000080"/>
          <w:sz w:val="20"/>
          <w:szCs w:val="20"/>
          <w:lang w:val="en-GB"/>
        </w:rPr>
        <w:t>)</w:t>
      </w:r>
    </w:p>
    <w:p w14:paraId="52117B0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isnull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sum</w:t>
      </w:r>
      <w:r w:rsidRPr="00F37C29">
        <w:rPr>
          <w:rFonts w:ascii="Courier New" w:eastAsia="Times New Roman" w:hAnsi="Courier New" w:cs="Courier New"/>
          <w:b/>
          <w:bCs/>
          <w:color w:val="000080"/>
          <w:sz w:val="20"/>
          <w:szCs w:val="20"/>
          <w:lang w:val="en-GB"/>
        </w:rPr>
        <w:t>())</w:t>
      </w:r>
    </w:p>
    <w:p w14:paraId="03A8A8D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df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drop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'veil-type'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axis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p>
    <w:p w14:paraId="7861DA8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D0A57F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70DEA66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lastRenderedPageBreak/>
        <w:t>#Seperating target variable and predictor variables.</w:t>
      </w:r>
    </w:p>
    <w:p w14:paraId="28A1C1C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6094213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DCC56F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133001F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drop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'class'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axis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p>
    <w:p w14:paraId="33C927B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'class'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p>
    <w:p w14:paraId="47058B6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AC17B7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np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random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seed</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40</w:t>
      </w:r>
      <w:r w:rsidRPr="00F37C29">
        <w:rPr>
          <w:rFonts w:ascii="Courier New" w:eastAsia="Times New Roman" w:hAnsi="Courier New" w:cs="Courier New"/>
          <w:b/>
          <w:bCs/>
          <w:color w:val="000080"/>
          <w:sz w:val="20"/>
          <w:szCs w:val="20"/>
          <w:lang w:val="en-GB"/>
        </w:rPr>
        <w:t>)</w:t>
      </w:r>
    </w:p>
    <w:p w14:paraId="2BAA023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42388C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242950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F5D095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#Enconde the data, change catagorical to numbers</w:t>
      </w:r>
    </w:p>
    <w:p w14:paraId="0F3CEF0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Encoder_X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LabelEncoder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p>
    <w:p w14:paraId="2FA9D86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for</w:t>
      </w:r>
      <w:r w:rsidRPr="00F37C29">
        <w:rPr>
          <w:rFonts w:ascii="Courier New" w:eastAsia="Times New Roman" w:hAnsi="Courier New" w:cs="Courier New"/>
          <w:color w:val="000000"/>
          <w:sz w:val="20"/>
          <w:szCs w:val="20"/>
          <w:lang w:val="en-GB"/>
        </w:rPr>
        <w:t xml:space="preserve"> col </w:t>
      </w:r>
      <w:r w:rsidRPr="00F37C29">
        <w:rPr>
          <w:rFonts w:ascii="Courier New" w:eastAsia="Times New Roman" w:hAnsi="Courier New" w:cs="Courier New"/>
          <w:b/>
          <w:bCs/>
          <w:color w:val="0000FF"/>
          <w:sz w:val="20"/>
          <w:szCs w:val="20"/>
          <w:lang w:val="en-GB"/>
        </w:rPr>
        <w:t>in</w:t>
      </w:r>
      <w:r w:rsidRPr="00F37C29">
        <w:rPr>
          <w:rFonts w:ascii="Courier New" w:eastAsia="Times New Roman" w:hAnsi="Courier New" w:cs="Courier New"/>
          <w:color w:val="000000"/>
          <w:sz w:val="20"/>
          <w:szCs w:val="20"/>
          <w:lang w:val="en-GB"/>
        </w:rPr>
        <w:t xml:space="preserve"> 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columns</w:t>
      </w:r>
      <w:r w:rsidRPr="00F37C29">
        <w:rPr>
          <w:rFonts w:ascii="Courier New" w:eastAsia="Times New Roman" w:hAnsi="Courier New" w:cs="Courier New"/>
          <w:b/>
          <w:bCs/>
          <w:color w:val="000080"/>
          <w:sz w:val="20"/>
          <w:szCs w:val="20"/>
          <w:lang w:val="en-GB"/>
        </w:rPr>
        <w:t>:</w:t>
      </w:r>
    </w:p>
    <w:p w14:paraId="21DE9AA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Encoder_X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fit_transform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col</w:t>
      </w:r>
      <w:r w:rsidRPr="00F37C29">
        <w:rPr>
          <w:rFonts w:ascii="Courier New" w:eastAsia="Times New Roman" w:hAnsi="Courier New" w:cs="Courier New"/>
          <w:b/>
          <w:bCs/>
          <w:color w:val="000080"/>
          <w:sz w:val="20"/>
          <w:szCs w:val="20"/>
          <w:lang w:val="en-GB"/>
        </w:rPr>
        <w:t>])</w:t>
      </w:r>
    </w:p>
    <w:p w14:paraId="73DF4F2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Encoder_y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LabelEncoder</w:t>
      </w:r>
      <w:r w:rsidRPr="00F37C29">
        <w:rPr>
          <w:rFonts w:ascii="Courier New" w:eastAsia="Times New Roman" w:hAnsi="Courier New" w:cs="Courier New"/>
          <w:b/>
          <w:bCs/>
          <w:color w:val="000080"/>
          <w:sz w:val="20"/>
          <w:szCs w:val="20"/>
          <w:lang w:val="en-GB"/>
        </w:rPr>
        <w:t>()</w:t>
      </w:r>
    </w:p>
    <w:p w14:paraId="58EC999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y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Encoder_y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fit_transform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w:t>
      </w:r>
      <w:r w:rsidRPr="00F37C29">
        <w:rPr>
          <w:rFonts w:ascii="Courier New" w:eastAsia="Times New Roman" w:hAnsi="Courier New" w:cs="Courier New"/>
          <w:b/>
          <w:bCs/>
          <w:color w:val="000080"/>
          <w:sz w:val="20"/>
          <w:szCs w:val="20"/>
          <w:lang w:val="en-GB"/>
        </w:rPr>
        <w:t>)</w:t>
      </w:r>
    </w:p>
    <w:p w14:paraId="07CDB4B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7999948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corr_matrix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corr</w:t>
      </w:r>
      <w:r w:rsidRPr="00F37C29">
        <w:rPr>
          <w:rFonts w:ascii="Courier New" w:eastAsia="Times New Roman" w:hAnsi="Courier New" w:cs="Courier New"/>
          <w:b/>
          <w:bCs/>
          <w:color w:val="000080"/>
          <w:sz w:val="20"/>
          <w:szCs w:val="20"/>
          <w:lang w:val="en-GB"/>
        </w:rPr>
        <w:t>()</w:t>
      </w:r>
    </w:p>
    <w:p w14:paraId="13E51CE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corr_matrix</w:t>
      </w:r>
      <w:r w:rsidRPr="00F37C29">
        <w:rPr>
          <w:rFonts w:ascii="Courier New" w:eastAsia="Times New Roman" w:hAnsi="Courier New" w:cs="Courier New"/>
          <w:b/>
          <w:bCs/>
          <w:color w:val="000080"/>
          <w:sz w:val="20"/>
          <w:szCs w:val="20"/>
          <w:lang w:val="en-GB"/>
        </w:rPr>
        <w:t>)</w:t>
      </w:r>
    </w:p>
    <w:p w14:paraId="579178A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02CE1F6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8981EA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figure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25</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15</w:t>
      </w:r>
      <w:r w:rsidRPr="00F37C29">
        <w:rPr>
          <w:rFonts w:ascii="Courier New" w:eastAsia="Times New Roman" w:hAnsi="Courier New" w:cs="Courier New"/>
          <w:b/>
          <w:bCs/>
          <w:color w:val="000080"/>
          <w:sz w:val="20"/>
          <w:szCs w:val="20"/>
          <w:lang w:val="en-GB"/>
        </w:rPr>
        <w:t>))</w:t>
      </w:r>
    </w:p>
    <w:p w14:paraId="3EDD54F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'Correlation Heatmap of Mushroom Dataset'</w:t>
      </w:r>
      <w:r w:rsidRPr="00F37C29">
        <w:rPr>
          <w:rFonts w:ascii="Courier New" w:eastAsia="Times New Roman" w:hAnsi="Courier New" w:cs="Courier New"/>
          <w:b/>
          <w:bCs/>
          <w:color w:val="000080"/>
          <w:sz w:val="20"/>
          <w:szCs w:val="20"/>
          <w:lang w:val="en-GB"/>
        </w:rPr>
        <w:t>)</w:t>
      </w:r>
    </w:p>
    <w:p w14:paraId="4C10BC0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a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sns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heatmap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corr_matrix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square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True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annot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True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fmt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'.2f'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linecolor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'black'</w:t>
      </w:r>
      <w:r w:rsidRPr="00F37C29">
        <w:rPr>
          <w:rFonts w:ascii="Courier New" w:eastAsia="Times New Roman" w:hAnsi="Courier New" w:cs="Courier New"/>
          <w:b/>
          <w:bCs/>
          <w:color w:val="000080"/>
          <w:sz w:val="20"/>
          <w:szCs w:val="20"/>
          <w:lang w:val="en-GB"/>
        </w:rPr>
        <w:t>)</w:t>
      </w:r>
    </w:p>
    <w:p w14:paraId="390B2D6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a</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set_xticklabels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get_xticklabels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rotation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90</w:t>
      </w:r>
      <w:r w:rsidRPr="00F37C29">
        <w:rPr>
          <w:rFonts w:ascii="Courier New" w:eastAsia="Times New Roman" w:hAnsi="Courier New" w:cs="Courier New"/>
          <w:b/>
          <w:bCs/>
          <w:color w:val="000080"/>
          <w:sz w:val="20"/>
          <w:szCs w:val="20"/>
          <w:lang w:val="en-GB"/>
        </w:rPr>
        <w:t>)</w:t>
      </w:r>
    </w:p>
    <w:p w14:paraId="7CD93A0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a</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set_yticklabels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get_yticklabels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rotation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30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p>
    <w:p w14:paraId="3494238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p>
    <w:p w14:paraId="32244ED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5F20CB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1DE843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7082697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614413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#Get Dummy Data for X features</w:t>
      </w:r>
    </w:p>
    <w:p w14:paraId="621685C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pd</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get_dummies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columns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columns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drop_first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True</w:t>
      </w:r>
      <w:r w:rsidRPr="00F37C29">
        <w:rPr>
          <w:rFonts w:ascii="Courier New" w:eastAsia="Times New Roman" w:hAnsi="Courier New" w:cs="Courier New"/>
          <w:b/>
          <w:bCs/>
          <w:color w:val="000080"/>
          <w:sz w:val="20"/>
          <w:szCs w:val="20"/>
          <w:lang w:val="en-GB"/>
        </w:rPr>
        <w:t>)</w:t>
      </w:r>
    </w:p>
    <w:p w14:paraId="15167F2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p>
    <w:p w14:paraId="1B19CC6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#Standardize the data</w:t>
      </w:r>
    </w:p>
    <w:p w14:paraId="47C4145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sc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StandardScaler</w:t>
      </w:r>
      <w:r w:rsidRPr="00F37C29">
        <w:rPr>
          <w:rFonts w:ascii="Courier New" w:eastAsia="Times New Roman" w:hAnsi="Courier New" w:cs="Courier New"/>
          <w:b/>
          <w:bCs/>
          <w:color w:val="000080"/>
          <w:sz w:val="20"/>
          <w:szCs w:val="20"/>
          <w:lang w:val="en-GB"/>
        </w:rPr>
        <w:t>()</w:t>
      </w:r>
    </w:p>
    <w:p w14:paraId="484E186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fit_transform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p>
    <w:p w14:paraId="770B722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0D27EFC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0259CF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4E04D35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A2C1E8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#Apply PCA</w:t>
      </w:r>
    </w:p>
    <w:p w14:paraId="799CC35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type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p>
    <w:p w14:paraId="0DFDC7D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pca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PCA</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n_components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w:t>
      </w:r>
      <w:r w:rsidRPr="00F37C29">
        <w:rPr>
          <w:rFonts w:ascii="Courier New" w:eastAsia="Times New Roman" w:hAnsi="Courier New" w:cs="Courier New"/>
          <w:b/>
          <w:bCs/>
          <w:color w:val="000080"/>
          <w:sz w:val="20"/>
          <w:szCs w:val="20"/>
          <w:lang w:val="en-GB"/>
        </w:rPr>
        <w:t>)</w:t>
      </w:r>
    </w:p>
    <w:p w14:paraId="5BE7DBE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components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pca</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fit_transform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w:t>
      </w:r>
      <w:r w:rsidRPr="00F37C29">
        <w:rPr>
          <w:rFonts w:ascii="Courier New" w:eastAsia="Times New Roman" w:hAnsi="Courier New" w:cs="Courier New"/>
          <w:b/>
          <w:bCs/>
          <w:color w:val="000080"/>
          <w:sz w:val="20"/>
          <w:szCs w:val="20"/>
          <w:lang w:val="en-GB"/>
        </w:rPr>
        <w:t>)</w:t>
      </w:r>
    </w:p>
    <w:p w14:paraId="68ECA04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8CDE92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#Train the data</w:t>
      </w:r>
    </w:p>
    <w:p w14:paraId="6E769F2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train_test_split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components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random_state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0</w:t>
      </w:r>
      <w:r w:rsidRPr="00F37C29">
        <w:rPr>
          <w:rFonts w:ascii="Courier New" w:eastAsia="Times New Roman" w:hAnsi="Courier New" w:cs="Courier New"/>
          <w:b/>
          <w:bCs/>
          <w:color w:val="000080"/>
          <w:sz w:val="20"/>
          <w:szCs w:val="20"/>
          <w:lang w:val="en-GB"/>
        </w:rPr>
        <w:t>)</w:t>
      </w:r>
    </w:p>
    <w:p w14:paraId="57C4DCD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659AC3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#Put PCA into a pandas dataframe</w:t>
      </w:r>
    </w:p>
    <w:p w14:paraId="293111C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pca_df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pd</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DataFrame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data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components</w:t>
      </w:r>
    </w:p>
    <w:p w14:paraId="5A83B79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columns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'principal component 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'principal component 2'</w:t>
      </w:r>
      <w:r w:rsidRPr="00F37C29">
        <w:rPr>
          <w:rFonts w:ascii="Courier New" w:eastAsia="Times New Roman" w:hAnsi="Courier New" w:cs="Courier New"/>
          <w:b/>
          <w:bCs/>
          <w:color w:val="000080"/>
          <w:sz w:val="20"/>
          <w:szCs w:val="20"/>
          <w:lang w:val="en-GB"/>
        </w:rPr>
        <w:t>])</w:t>
      </w:r>
    </w:p>
    <w:p w14:paraId="0A25F8F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#Check Tail of PCA</w:t>
      </w:r>
    </w:p>
    <w:p w14:paraId="6DCCD38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pca_df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tail</w:t>
      </w:r>
      <w:r w:rsidRPr="00F37C29">
        <w:rPr>
          <w:rFonts w:ascii="Courier New" w:eastAsia="Times New Roman" w:hAnsi="Courier New" w:cs="Courier New"/>
          <w:b/>
          <w:bCs/>
          <w:color w:val="000080"/>
          <w:sz w:val="20"/>
          <w:szCs w:val="20"/>
          <w:lang w:val="en-GB"/>
        </w:rPr>
        <w:t>())</w:t>
      </w:r>
    </w:p>
    <w:p w14:paraId="65DCAE6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lastRenderedPageBreak/>
        <w:t>#plot PCA</w:t>
      </w:r>
    </w:p>
    <w:p w14:paraId="5E1C5C2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figure</w:t>
      </w:r>
      <w:r w:rsidRPr="00F37C29">
        <w:rPr>
          <w:rFonts w:ascii="Courier New" w:eastAsia="Times New Roman" w:hAnsi="Courier New" w:cs="Courier New"/>
          <w:b/>
          <w:bCs/>
          <w:color w:val="000080"/>
          <w:sz w:val="20"/>
          <w:szCs w:val="20"/>
          <w:lang w:val="en-GB"/>
        </w:rPr>
        <w:t>()</w:t>
      </w:r>
    </w:p>
    <w:p w14:paraId="0107DB6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figure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15</w:t>
      </w:r>
      <w:r w:rsidRPr="00F37C29">
        <w:rPr>
          <w:rFonts w:ascii="Courier New" w:eastAsia="Times New Roman" w:hAnsi="Courier New" w:cs="Courier New"/>
          <w:b/>
          <w:bCs/>
          <w:color w:val="000080"/>
          <w:sz w:val="20"/>
          <w:szCs w:val="20"/>
          <w:lang w:val="en-GB"/>
        </w:rPr>
        <w:t>))</w:t>
      </w:r>
    </w:p>
    <w:p w14:paraId="2578975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yticks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fontsize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25</w:t>
      </w:r>
      <w:r w:rsidRPr="00F37C29">
        <w:rPr>
          <w:rFonts w:ascii="Courier New" w:eastAsia="Times New Roman" w:hAnsi="Courier New" w:cs="Courier New"/>
          <w:b/>
          <w:bCs/>
          <w:color w:val="000080"/>
          <w:sz w:val="20"/>
          <w:szCs w:val="20"/>
          <w:lang w:val="en-GB"/>
        </w:rPr>
        <w:t>)</w:t>
      </w:r>
    </w:p>
    <w:p w14:paraId="1E53DDA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xticks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fontsize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25</w:t>
      </w:r>
      <w:r w:rsidRPr="00F37C29">
        <w:rPr>
          <w:rFonts w:ascii="Courier New" w:eastAsia="Times New Roman" w:hAnsi="Courier New" w:cs="Courier New"/>
          <w:b/>
          <w:bCs/>
          <w:color w:val="000080"/>
          <w:sz w:val="20"/>
          <w:szCs w:val="20"/>
          <w:lang w:val="en-GB"/>
        </w:rPr>
        <w:t>)</w:t>
      </w:r>
    </w:p>
    <w:p w14:paraId="126AE8E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xlabel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'PC 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fontsize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20</w:t>
      </w:r>
      <w:r w:rsidRPr="00F37C29">
        <w:rPr>
          <w:rFonts w:ascii="Courier New" w:eastAsia="Times New Roman" w:hAnsi="Courier New" w:cs="Courier New"/>
          <w:b/>
          <w:bCs/>
          <w:color w:val="000080"/>
          <w:sz w:val="20"/>
          <w:szCs w:val="20"/>
          <w:lang w:val="en-GB"/>
        </w:rPr>
        <w:t>)</w:t>
      </w:r>
    </w:p>
    <w:p w14:paraId="2A74F17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ylabel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'PC 2'</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fontsize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20</w:t>
      </w:r>
      <w:r w:rsidRPr="00F37C29">
        <w:rPr>
          <w:rFonts w:ascii="Courier New" w:eastAsia="Times New Roman" w:hAnsi="Courier New" w:cs="Courier New"/>
          <w:b/>
          <w:bCs/>
          <w:color w:val="000080"/>
          <w:sz w:val="20"/>
          <w:szCs w:val="20"/>
          <w:lang w:val="en-GB"/>
        </w:rPr>
        <w:t>)</w:t>
      </w:r>
    </w:p>
    <w:p w14:paraId="635F5B3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"Principal Component Analysis of Mushrooms"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fontsize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20</w:t>
      </w:r>
      <w:r w:rsidRPr="00F37C29">
        <w:rPr>
          <w:rFonts w:ascii="Courier New" w:eastAsia="Times New Roman" w:hAnsi="Courier New" w:cs="Courier New"/>
          <w:b/>
          <w:bCs/>
          <w:color w:val="000080"/>
          <w:sz w:val="20"/>
          <w:szCs w:val="20"/>
          <w:lang w:val="en-GB"/>
        </w:rPr>
        <w:t>)</w:t>
      </w:r>
    </w:p>
    <w:p w14:paraId="5C3C644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targets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'e'</w:t>
      </w:r>
      <w:r w:rsidRPr="00F37C29">
        <w:rPr>
          <w:rFonts w:ascii="Courier New" w:eastAsia="Times New Roman" w:hAnsi="Courier New" w:cs="Courier New"/>
          <w:b/>
          <w:bCs/>
          <w:color w:val="000080"/>
          <w:sz w:val="20"/>
          <w:szCs w:val="20"/>
          <w:lang w:val="en-GB"/>
        </w:rPr>
        <w:t>]</w:t>
      </w:r>
    </w:p>
    <w:p w14:paraId="13DEE40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colors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'purple'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'g'</w:t>
      </w:r>
      <w:r w:rsidRPr="00F37C29">
        <w:rPr>
          <w:rFonts w:ascii="Courier New" w:eastAsia="Times New Roman" w:hAnsi="Courier New" w:cs="Courier New"/>
          <w:b/>
          <w:bCs/>
          <w:color w:val="000080"/>
          <w:sz w:val="20"/>
          <w:szCs w:val="20"/>
          <w:lang w:val="en-GB"/>
        </w:rPr>
        <w:t>]</w:t>
      </w:r>
    </w:p>
    <w:p w14:paraId="68DEFF9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for</w:t>
      </w:r>
      <w:r w:rsidRPr="00F37C29">
        <w:rPr>
          <w:rFonts w:ascii="Courier New" w:eastAsia="Times New Roman" w:hAnsi="Courier New" w:cs="Courier New"/>
          <w:color w:val="000000"/>
          <w:sz w:val="20"/>
          <w:szCs w:val="20"/>
          <w:lang w:val="en-GB"/>
        </w:rPr>
        <w:t xml:space="preserve"> target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color </w:t>
      </w:r>
      <w:r w:rsidRPr="00F37C29">
        <w:rPr>
          <w:rFonts w:ascii="Courier New" w:eastAsia="Times New Roman" w:hAnsi="Courier New" w:cs="Courier New"/>
          <w:b/>
          <w:bCs/>
          <w:color w:val="0000FF"/>
          <w:sz w:val="20"/>
          <w:szCs w:val="20"/>
          <w:lang w:val="en-GB"/>
        </w:rPr>
        <w:t>in</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zip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targets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colors</w:t>
      </w:r>
      <w:r w:rsidRPr="00F37C29">
        <w:rPr>
          <w:rFonts w:ascii="Courier New" w:eastAsia="Times New Roman" w:hAnsi="Courier New" w:cs="Courier New"/>
          <w:b/>
          <w:bCs/>
          <w:color w:val="000080"/>
          <w:sz w:val="20"/>
          <w:szCs w:val="20"/>
          <w:lang w:val="en-GB"/>
        </w:rPr>
        <w:t>):</w:t>
      </w:r>
    </w:p>
    <w:p w14:paraId="4E011BC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indicesToKeep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'class'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target</w:t>
      </w:r>
    </w:p>
    <w:p w14:paraId="1B9370C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scatter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pca_df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loc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indicesToKeep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'principal component 1'</w:t>
      </w:r>
      <w:r w:rsidRPr="00F37C29">
        <w:rPr>
          <w:rFonts w:ascii="Courier New" w:eastAsia="Times New Roman" w:hAnsi="Courier New" w:cs="Courier New"/>
          <w:b/>
          <w:bCs/>
          <w:color w:val="000080"/>
          <w:sz w:val="20"/>
          <w:szCs w:val="20"/>
          <w:lang w:val="en-GB"/>
        </w:rPr>
        <w:t>]</w:t>
      </w:r>
    </w:p>
    <w:p w14:paraId="025AEAE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pca_df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loc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indicesToKeep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'principal component 2'</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color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60</w:t>
      </w:r>
      <w:r w:rsidRPr="00F37C29">
        <w:rPr>
          <w:rFonts w:ascii="Courier New" w:eastAsia="Times New Roman" w:hAnsi="Courier New" w:cs="Courier New"/>
          <w:b/>
          <w:bCs/>
          <w:color w:val="000080"/>
          <w:sz w:val="20"/>
          <w:szCs w:val="20"/>
          <w:lang w:val="en-GB"/>
        </w:rPr>
        <w:t>)</w:t>
      </w:r>
    </w:p>
    <w:p w14:paraId="74F13FA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6623F74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legend</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targets</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prop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20</w:t>
      </w:r>
      <w:r w:rsidRPr="00F37C29">
        <w:rPr>
          <w:rFonts w:ascii="Courier New" w:eastAsia="Times New Roman" w:hAnsi="Courier New" w:cs="Courier New"/>
          <w:b/>
          <w:bCs/>
          <w:color w:val="000080"/>
          <w:sz w:val="20"/>
          <w:szCs w:val="20"/>
          <w:lang w:val="en-GB"/>
        </w:rPr>
        <w:t>})</w:t>
      </w:r>
    </w:p>
    <w:p w14:paraId="0CD2819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02C3329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 xml:space="preserve">#create visulisation function   </w:t>
      </w:r>
    </w:p>
    <w:p w14:paraId="15777F9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w:t>
      </w:r>
    </w:p>
    <w:p w14:paraId="24660C4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def</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FF"/>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model_name</w:t>
      </w:r>
      <w:r w:rsidRPr="00F37C29">
        <w:rPr>
          <w:rFonts w:ascii="Courier New" w:eastAsia="Times New Roman" w:hAnsi="Courier New" w:cs="Courier New"/>
          <w:b/>
          <w:bCs/>
          <w:color w:val="000080"/>
          <w:sz w:val="20"/>
          <w:szCs w:val="20"/>
          <w:lang w:val="en-GB"/>
        </w:rPr>
        <w:t>):</w:t>
      </w:r>
    </w:p>
    <w:p w14:paraId="79F1395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figure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figsize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15</w:t>
      </w:r>
      <w:r w:rsidRPr="00F37C29">
        <w:rPr>
          <w:rFonts w:ascii="Courier New" w:eastAsia="Times New Roman" w:hAnsi="Courier New" w:cs="Courier New"/>
          <w:b/>
          <w:bCs/>
          <w:color w:val="000080"/>
          <w:sz w:val="20"/>
          <w:szCs w:val="20"/>
          <w:lang w:val="en-GB"/>
        </w:rPr>
        <w:t>))</w:t>
      </w:r>
    </w:p>
    <w:p w14:paraId="3632622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y_set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p>
    <w:p w14:paraId="45EC430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X1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X2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np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meshgrid</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np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arange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start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stop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max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step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0.01</w:t>
      </w:r>
      <w:r w:rsidRPr="00F37C29">
        <w:rPr>
          <w:rFonts w:ascii="Courier New" w:eastAsia="Times New Roman" w:hAnsi="Courier New" w:cs="Courier New"/>
          <w:b/>
          <w:bCs/>
          <w:color w:val="000080"/>
          <w:sz w:val="20"/>
          <w:szCs w:val="20"/>
          <w:lang w:val="en-GB"/>
        </w:rPr>
        <w:t>),</w:t>
      </w:r>
    </w:p>
    <w:p w14:paraId="13D3C9E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np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arange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start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stop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max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step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0.01</w:t>
      </w:r>
      <w:r w:rsidRPr="00F37C29">
        <w:rPr>
          <w:rFonts w:ascii="Courier New" w:eastAsia="Times New Roman" w:hAnsi="Courier New" w:cs="Courier New"/>
          <w:b/>
          <w:bCs/>
          <w:color w:val="000080"/>
          <w:sz w:val="20"/>
          <w:szCs w:val="20"/>
          <w:lang w:val="en-GB"/>
        </w:rPr>
        <w:t>))</w:t>
      </w:r>
    </w:p>
    <w:p w14:paraId="3EF6119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contourf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X2</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predict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np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array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ravel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X2</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ravel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reshape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shape</w:t>
      </w:r>
      <w:r w:rsidRPr="00F37C29">
        <w:rPr>
          <w:rFonts w:ascii="Courier New" w:eastAsia="Times New Roman" w:hAnsi="Courier New" w:cs="Courier New"/>
          <w:b/>
          <w:bCs/>
          <w:color w:val="000080"/>
          <w:sz w:val="20"/>
          <w:szCs w:val="20"/>
          <w:lang w:val="en-GB"/>
        </w:rPr>
        <w:t>),</w:t>
      </w:r>
    </w:p>
    <w:p w14:paraId="010CAF5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alpha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0.6</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cmap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ListedColormap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'purple'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'green'</w:t>
      </w:r>
      <w:r w:rsidRPr="00F37C29">
        <w:rPr>
          <w:rFonts w:ascii="Courier New" w:eastAsia="Times New Roman" w:hAnsi="Courier New" w:cs="Courier New"/>
          <w:b/>
          <w:bCs/>
          <w:color w:val="000080"/>
          <w:sz w:val="20"/>
          <w:szCs w:val="20"/>
          <w:lang w:val="en-GB"/>
        </w:rPr>
        <w:t>)))</w:t>
      </w:r>
    </w:p>
    <w:p w14:paraId="5EAE360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xlim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X1</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max</w:t>
      </w:r>
      <w:r w:rsidRPr="00F37C29">
        <w:rPr>
          <w:rFonts w:ascii="Courier New" w:eastAsia="Times New Roman" w:hAnsi="Courier New" w:cs="Courier New"/>
          <w:b/>
          <w:bCs/>
          <w:color w:val="000080"/>
          <w:sz w:val="20"/>
          <w:szCs w:val="20"/>
          <w:lang w:val="en-GB"/>
        </w:rPr>
        <w:t>())</w:t>
      </w:r>
    </w:p>
    <w:p w14:paraId="5C5C6E1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ylim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X2</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X2</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b/>
          <w:bCs/>
          <w:color w:val="880088"/>
          <w:sz w:val="20"/>
          <w:szCs w:val="20"/>
          <w:lang w:val="en-GB"/>
        </w:rPr>
        <w:t>max</w:t>
      </w:r>
      <w:r w:rsidRPr="00F37C29">
        <w:rPr>
          <w:rFonts w:ascii="Courier New" w:eastAsia="Times New Roman" w:hAnsi="Courier New" w:cs="Courier New"/>
          <w:b/>
          <w:bCs/>
          <w:color w:val="000080"/>
          <w:sz w:val="20"/>
          <w:szCs w:val="20"/>
          <w:lang w:val="en-GB"/>
        </w:rPr>
        <w:t>())</w:t>
      </w:r>
    </w:p>
    <w:p w14:paraId="60F80D5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FF"/>
          <w:sz w:val="20"/>
          <w:szCs w:val="20"/>
          <w:lang w:val="en-GB"/>
        </w:rPr>
        <w:t>for</w:t>
      </w:r>
      <w:r w:rsidRPr="00F37C29">
        <w:rPr>
          <w:rFonts w:ascii="Courier New" w:eastAsia="Times New Roman" w:hAnsi="Courier New" w:cs="Courier New"/>
          <w:color w:val="000000"/>
          <w:sz w:val="20"/>
          <w:szCs w:val="20"/>
          <w:lang w:val="en-GB"/>
        </w:rPr>
        <w:t xml:space="preserve"> i</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j </w:t>
      </w:r>
      <w:r w:rsidRPr="00F37C29">
        <w:rPr>
          <w:rFonts w:ascii="Courier New" w:eastAsia="Times New Roman" w:hAnsi="Courier New" w:cs="Courier New"/>
          <w:b/>
          <w:bCs/>
          <w:color w:val="0000FF"/>
          <w:sz w:val="20"/>
          <w:szCs w:val="20"/>
          <w:lang w:val="en-GB"/>
        </w:rPr>
        <w:t>in</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enumerate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np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unique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y_set</w:t>
      </w:r>
      <w:r w:rsidRPr="00F37C29">
        <w:rPr>
          <w:rFonts w:ascii="Courier New" w:eastAsia="Times New Roman" w:hAnsi="Courier New" w:cs="Courier New"/>
          <w:b/>
          <w:bCs/>
          <w:color w:val="000080"/>
          <w:sz w:val="20"/>
          <w:szCs w:val="20"/>
          <w:lang w:val="en-GB"/>
        </w:rPr>
        <w:t>)):</w:t>
      </w:r>
    </w:p>
    <w:p w14:paraId="2725C50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scatter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y_set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j</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X_set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y_set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j</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1</w:t>
      </w:r>
      <w:r w:rsidRPr="00F37C29">
        <w:rPr>
          <w:rFonts w:ascii="Courier New" w:eastAsia="Times New Roman" w:hAnsi="Courier New" w:cs="Courier New"/>
          <w:b/>
          <w:bCs/>
          <w:color w:val="000080"/>
          <w:sz w:val="20"/>
          <w:szCs w:val="20"/>
          <w:lang w:val="en-GB"/>
        </w:rPr>
        <w:t>],</w:t>
      </w:r>
    </w:p>
    <w:p w14:paraId="6F03D33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ListedColormap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'purple'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'green'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i</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label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j</w:t>
      </w:r>
      <w:r w:rsidRPr="00F37C29">
        <w:rPr>
          <w:rFonts w:ascii="Courier New" w:eastAsia="Times New Roman" w:hAnsi="Courier New" w:cs="Courier New"/>
          <w:b/>
          <w:bCs/>
          <w:color w:val="000080"/>
          <w:sz w:val="20"/>
          <w:szCs w:val="20"/>
          <w:lang w:val="en-GB"/>
        </w:rPr>
        <w:t>)</w:t>
      </w:r>
    </w:p>
    <w:p w14:paraId="00CAB7A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"%s Test Set"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model_name</w:t>
      </w:r>
      <w:r w:rsidRPr="00F37C29">
        <w:rPr>
          <w:rFonts w:ascii="Courier New" w:eastAsia="Times New Roman" w:hAnsi="Courier New" w:cs="Courier New"/>
          <w:b/>
          <w:bCs/>
          <w:color w:val="000080"/>
          <w:sz w:val="20"/>
          <w:szCs w:val="20"/>
          <w:lang w:val="en-GB"/>
        </w:rPr>
        <w:t>))</w:t>
      </w:r>
    </w:p>
    <w:p w14:paraId="7BF35C7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xlabel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'PC 1'</w:t>
      </w:r>
      <w:r w:rsidRPr="00F37C29">
        <w:rPr>
          <w:rFonts w:ascii="Courier New" w:eastAsia="Times New Roman" w:hAnsi="Courier New" w:cs="Courier New"/>
          <w:b/>
          <w:bCs/>
          <w:color w:val="000080"/>
          <w:sz w:val="20"/>
          <w:szCs w:val="20"/>
          <w:lang w:val="en-GB"/>
        </w:rPr>
        <w:t>)</w:t>
      </w:r>
    </w:p>
    <w:p w14:paraId="422E942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ylabel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'PC 2'</w:t>
      </w:r>
      <w:r w:rsidRPr="00F37C29">
        <w:rPr>
          <w:rFonts w:ascii="Courier New" w:eastAsia="Times New Roman" w:hAnsi="Courier New" w:cs="Courier New"/>
          <w:b/>
          <w:bCs/>
          <w:color w:val="000080"/>
          <w:sz w:val="20"/>
          <w:szCs w:val="20"/>
          <w:lang w:val="en-GB"/>
        </w:rPr>
        <w:t>)</w:t>
      </w:r>
    </w:p>
    <w:p w14:paraId="0FF567A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legend</w:t>
      </w:r>
      <w:r w:rsidRPr="00F37C29">
        <w:rPr>
          <w:rFonts w:ascii="Courier New" w:eastAsia="Times New Roman" w:hAnsi="Courier New" w:cs="Courier New"/>
          <w:b/>
          <w:bCs/>
          <w:color w:val="000080"/>
          <w:sz w:val="20"/>
          <w:szCs w:val="20"/>
          <w:lang w:val="en-GB"/>
        </w:rPr>
        <w:t>()</w:t>
      </w:r>
    </w:p>
    <w:p w14:paraId="5496CF0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89048E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#Create evaulation function</w:t>
      </w:r>
    </w:p>
    <w:p w14:paraId="124ABE1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b/>
          <w:bCs/>
          <w:color w:val="0000FF"/>
          <w:sz w:val="20"/>
          <w:szCs w:val="20"/>
          <w:lang w:val="en-GB"/>
        </w:rPr>
        <w:t>def</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FF"/>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model_name</w:t>
      </w:r>
      <w:r w:rsidRPr="00F37C29">
        <w:rPr>
          <w:rFonts w:ascii="Courier New" w:eastAsia="Times New Roman" w:hAnsi="Courier New" w:cs="Courier New"/>
          <w:b/>
          <w:bCs/>
          <w:color w:val="000080"/>
          <w:sz w:val="20"/>
          <w:szCs w:val="20"/>
          <w:lang w:val="en-GB"/>
        </w:rPr>
        <w:t>):</w:t>
      </w:r>
    </w:p>
    <w:p w14:paraId="586A18F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w:t>
      </w:r>
      <w:r w:rsidRPr="00F37C29">
        <w:rPr>
          <w:rFonts w:ascii="Courier New" w:eastAsia="Times New Roman" w:hAnsi="Courier New" w:cs="Courier New"/>
          <w:b/>
          <w:bCs/>
          <w:color w:val="000080"/>
          <w:sz w:val="20"/>
          <w:szCs w:val="20"/>
          <w:lang w:val="en-GB"/>
        </w:rPr>
        <w:t>)</w:t>
      </w:r>
    </w:p>
    <w:p w14:paraId="794DB66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"Test Results for "</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model_name</w:t>
      </w:r>
      <w:r w:rsidRPr="00F37C29">
        <w:rPr>
          <w:rFonts w:ascii="Courier New" w:eastAsia="Times New Roman" w:hAnsi="Courier New" w:cs="Courier New"/>
          <w:b/>
          <w:bCs/>
          <w:color w:val="000080"/>
          <w:sz w:val="20"/>
          <w:szCs w:val="20"/>
          <w:lang w:val="en-GB"/>
        </w:rPr>
        <w:t>)</w:t>
      </w:r>
    </w:p>
    <w:p w14:paraId="355C012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"Accuracy Score: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p>
    <w:p w14:paraId="25A5571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accuracy_score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predict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X_test</w:t>
      </w:r>
      <w:r w:rsidRPr="00F37C29">
        <w:rPr>
          <w:rFonts w:ascii="Courier New" w:eastAsia="Times New Roman" w:hAnsi="Courier New" w:cs="Courier New"/>
          <w:b/>
          <w:bCs/>
          <w:color w:val="000080"/>
          <w:sz w:val="20"/>
          <w:szCs w:val="20"/>
          <w:lang w:val="en-GB"/>
        </w:rPr>
        <w:t>)))</w:t>
      </w:r>
    </w:p>
    <w:p w14:paraId="530AD4F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"Cross Validation Score: "</w:t>
      </w:r>
      <w:r w:rsidRPr="00F37C29">
        <w:rPr>
          <w:rFonts w:ascii="Courier New" w:eastAsia="Times New Roman" w:hAnsi="Courier New" w:cs="Courier New"/>
          <w:b/>
          <w:bCs/>
          <w:color w:val="000080"/>
          <w:sz w:val="20"/>
          <w:szCs w:val="20"/>
          <w:lang w:val="en-GB"/>
        </w:rPr>
        <w:t>)</w:t>
      </w:r>
    </w:p>
    <w:p w14:paraId="6199BA4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cv_acc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cross_val_score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cv</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5</w:t>
      </w:r>
      <w:r w:rsidRPr="00F37C29">
        <w:rPr>
          <w:rFonts w:ascii="Courier New" w:eastAsia="Times New Roman" w:hAnsi="Courier New" w:cs="Courier New"/>
          <w:b/>
          <w:bCs/>
          <w:color w:val="000080"/>
          <w:sz w:val="20"/>
          <w:szCs w:val="20"/>
          <w:lang w:val="en-GB"/>
        </w:rPr>
        <w:t>)</w:t>
      </w:r>
    </w:p>
    <w:p w14:paraId="618B79B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cv_acc</w:t>
      </w:r>
      <w:r w:rsidRPr="00F37C29">
        <w:rPr>
          <w:rFonts w:ascii="Courier New" w:eastAsia="Times New Roman" w:hAnsi="Courier New" w:cs="Courier New"/>
          <w:b/>
          <w:bCs/>
          <w:color w:val="000080"/>
          <w:sz w:val="20"/>
          <w:szCs w:val="20"/>
          <w:lang w:val="en-GB"/>
        </w:rPr>
        <w:t>)</w:t>
      </w:r>
    </w:p>
    <w:p w14:paraId="3EC8AE4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"Mean Score: "</w:t>
      </w:r>
      <w:r w:rsidRPr="00F37C29">
        <w:rPr>
          <w:rFonts w:ascii="Courier New" w:eastAsia="Times New Roman" w:hAnsi="Courier New" w:cs="Courier New"/>
          <w:b/>
          <w:bCs/>
          <w:color w:val="000080"/>
          <w:sz w:val="20"/>
          <w:szCs w:val="20"/>
          <w:lang w:val="en-GB"/>
        </w:rPr>
        <w:t>)</w:t>
      </w:r>
    </w:p>
    <w:p w14:paraId="33D3BDD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cv_acc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mean</w:t>
      </w:r>
      <w:r w:rsidRPr="00F37C29">
        <w:rPr>
          <w:rFonts w:ascii="Courier New" w:eastAsia="Times New Roman" w:hAnsi="Courier New" w:cs="Courier New"/>
          <w:b/>
          <w:bCs/>
          <w:color w:val="000080"/>
          <w:sz w:val="20"/>
          <w:szCs w:val="20"/>
          <w:lang w:val="en-GB"/>
        </w:rPr>
        <w:t>())</w:t>
      </w:r>
    </w:p>
    <w:p w14:paraId="5D27340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"Standard Deviation: "</w:t>
      </w:r>
      <w:r w:rsidRPr="00F37C29">
        <w:rPr>
          <w:rFonts w:ascii="Courier New" w:eastAsia="Times New Roman" w:hAnsi="Courier New" w:cs="Courier New"/>
          <w:b/>
          <w:bCs/>
          <w:color w:val="000080"/>
          <w:sz w:val="20"/>
          <w:szCs w:val="20"/>
          <w:lang w:val="en-GB"/>
        </w:rPr>
        <w:t>)</w:t>
      </w:r>
    </w:p>
    <w:p w14:paraId="4403D69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cv_acc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std</w:t>
      </w:r>
      <w:r w:rsidRPr="00F37C29">
        <w:rPr>
          <w:rFonts w:ascii="Courier New" w:eastAsia="Times New Roman" w:hAnsi="Courier New" w:cs="Courier New"/>
          <w:b/>
          <w:bCs/>
          <w:color w:val="000080"/>
          <w:sz w:val="20"/>
          <w:szCs w:val="20"/>
          <w:lang w:val="en-GB"/>
        </w:rPr>
        <w:t>())</w:t>
      </w:r>
    </w:p>
    <w:p w14:paraId="624C6E3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p>
    <w:p w14:paraId="292C3A0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b/>
          <w:bCs/>
          <w:color w:val="880088"/>
          <w:sz w:val="20"/>
          <w:szCs w:val="20"/>
          <w:lang w:val="en-GB"/>
        </w:rPr>
        <w:t>print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w:t>
      </w:r>
      <w:r w:rsidRPr="00F37C29">
        <w:rPr>
          <w:rFonts w:ascii="Courier New" w:eastAsia="Times New Roman" w:hAnsi="Courier New" w:cs="Courier New"/>
          <w:b/>
          <w:bCs/>
          <w:color w:val="000080"/>
          <w:sz w:val="20"/>
          <w:szCs w:val="20"/>
          <w:lang w:val="en-GB"/>
        </w:rPr>
        <w:t>)</w:t>
      </w:r>
    </w:p>
    <w:p w14:paraId="20B9D09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138317D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w:t>
      </w:r>
    </w:p>
    <w:p w14:paraId="2736E37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lastRenderedPageBreak/>
        <w:t>#Logistic Regression test model</w:t>
      </w:r>
    </w:p>
    <w:p w14:paraId="7FC1C4F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log_model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LogisticRegression</w:t>
      </w:r>
      <w:r w:rsidRPr="00F37C29">
        <w:rPr>
          <w:rFonts w:ascii="Courier New" w:eastAsia="Times New Roman" w:hAnsi="Courier New" w:cs="Courier New"/>
          <w:b/>
          <w:bCs/>
          <w:color w:val="000080"/>
          <w:sz w:val="20"/>
          <w:szCs w:val="20"/>
          <w:lang w:val="en-GB"/>
        </w:rPr>
        <w:t>()</w:t>
      </w:r>
    </w:p>
    <w:p w14:paraId="47AF1FE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fitted_log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log_model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y_train</w:t>
      </w:r>
      <w:r w:rsidRPr="00F37C29">
        <w:rPr>
          <w:rFonts w:ascii="Courier New" w:eastAsia="Times New Roman" w:hAnsi="Courier New" w:cs="Courier New"/>
          <w:b/>
          <w:bCs/>
          <w:color w:val="000080"/>
          <w:sz w:val="20"/>
          <w:szCs w:val="20"/>
          <w:lang w:val="en-GB"/>
        </w:rPr>
        <w:t>)</w:t>
      </w:r>
    </w:p>
    <w:p w14:paraId="24680D2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fitted_log</w:t>
      </w:r>
    </w:p>
    <w:p w14:paraId="46CE67E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log_model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'Logistic Regression'</w:t>
      </w:r>
      <w:r w:rsidRPr="00F37C29">
        <w:rPr>
          <w:rFonts w:ascii="Courier New" w:eastAsia="Times New Roman" w:hAnsi="Courier New" w:cs="Courier New"/>
          <w:b/>
          <w:bCs/>
          <w:color w:val="000080"/>
          <w:sz w:val="20"/>
          <w:szCs w:val="20"/>
          <w:lang w:val="en-GB"/>
        </w:rPr>
        <w:t>)</w:t>
      </w:r>
    </w:p>
    <w:p w14:paraId="777468E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log_model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'Logistic Regression'</w:t>
      </w:r>
      <w:r w:rsidRPr="00F37C29">
        <w:rPr>
          <w:rFonts w:ascii="Courier New" w:eastAsia="Times New Roman" w:hAnsi="Courier New" w:cs="Courier New"/>
          <w:b/>
          <w:bCs/>
          <w:color w:val="000080"/>
          <w:sz w:val="20"/>
          <w:szCs w:val="20"/>
          <w:lang w:val="en-GB"/>
        </w:rPr>
        <w:t>)</w:t>
      </w:r>
    </w:p>
    <w:p w14:paraId="47EA106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79853EF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#confusion matrix</w:t>
      </w:r>
    </w:p>
    <w:p w14:paraId="07CDCFB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plot_confusion_matrix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fitted_log</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p>
    <w:p w14:paraId="7DA58F3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Blues</w:t>
      </w:r>
      <w:r w:rsidRPr="00F37C29">
        <w:rPr>
          <w:rFonts w:ascii="Courier New" w:eastAsia="Times New Roman" w:hAnsi="Courier New" w:cs="Courier New"/>
          <w:b/>
          <w:bCs/>
          <w:color w:val="000080"/>
          <w:sz w:val="20"/>
          <w:szCs w:val="20"/>
          <w:lang w:val="en-GB"/>
        </w:rPr>
        <w:t>,</w:t>
      </w:r>
    </w:p>
    <w:p w14:paraId="5375247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normalize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'true'</w:t>
      </w:r>
      <w:r w:rsidRPr="00F37C29">
        <w:rPr>
          <w:rFonts w:ascii="Courier New" w:eastAsia="Times New Roman" w:hAnsi="Courier New" w:cs="Courier New"/>
          <w:b/>
          <w:bCs/>
          <w:color w:val="000080"/>
          <w:sz w:val="20"/>
          <w:szCs w:val="20"/>
          <w:lang w:val="en-GB"/>
        </w:rPr>
        <w:t>)</w:t>
      </w:r>
    </w:p>
    <w:p w14:paraId="500525F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'Confusion matrix for Logistic Regression'</w:t>
      </w:r>
      <w:r w:rsidRPr="00F37C29">
        <w:rPr>
          <w:rFonts w:ascii="Courier New" w:eastAsia="Times New Roman" w:hAnsi="Courier New" w:cs="Courier New"/>
          <w:b/>
          <w:bCs/>
          <w:color w:val="000080"/>
          <w:sz w:val="20"/>
          <w:szCs w:val="20"/>
          <w:lang w:val="en-GB"/>
        </w:rPr>
        <w:t>)</w:t>
      </w:r>
    </w:p>
    <w:p w14:paraId="708EB08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matrix</w:t>
      </w:r>
      <w:r w:rsidRPr="00F37C29">
        <w:rPr>
          <w:rFonts w:ascii="Courier New" w:eastAsia="Times New Roman" w:hAnsi="Courier New" w:cs="Courier New"/>
          <w:b/>
          <w:bCs/>
          <w:color w:val="000080"/>
          <w:sz w:val="20"/>
          <w:szCs w:val="20"/>
          <w:lang w:val="en-GB"/>
        </w:rPr>
        <w:t>)</w:t>
      </w:r>
    </w:p>
    <w:p w14:paraId="2D15FFA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p>
    <w:p w14:paraId="3FFEA6A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74D2D5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#SVC test model</w:t>
      </w:r>
    </w:p>
    <w:p w14:paraId="56D12B0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svc_model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SVC</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kernel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'rbf'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random_state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42</w:t>
      </w:r>
      <w:r w:rsidRPr="00F37C29">
        <w:rPr>
          <w:rFonts w:ascii="Courier New" w:eastAsia="Times New Roman" w:hAnsi="Courier New" w:cs="Courier New"/>
          <w:b/>
          <w:bCs/>
          <w:color w:val="000080"/>
          <w:sz w:val="20"/>
          <w:szCs w:val="20"/>
          <w:lang w:val="en-GB"/>
        </w:rPr>
        <w:t>)</w:t>
      </w:r>
    </w:p>
    <w:p w14:paraId="316DD11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fitted_svm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svc_model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y_train</w:t>
      </w:r>
      <w:r w:rsidRPr="00F37C29">
        <w:rPr>
          <w:rFonts w:ascii="Courier New" w:eastAsia="Times New Roman" w:hAnsi="Courier New" w:cs="Courier New"/>
          <w:b/>
          <w:bCs/>
          <w:color w:val="000080"/>
          <w:sz w:val="20"/>
          <w:szCs w:val="20"/>
          <w:lang w:val="en-GB"/>
        </w:rPr>
        <w:t>)</w:t>
      </w:r>
    </w:p>
    <w:p w14:paraId="5CFB35B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fitted_svm</w:t>
      </w:r>
    </w:p>
    <w:p w14:paraId="2C49CAC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svc_model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'SVC'</w:t>
      </w:r>
      <w:r w:rsidRPr="00F37C29">
        <w:rPr>
          <w:rFonts w:ascii="Courier New" w:eastAsia="Times New Roman" w:hAnsi="Courier New" w:cs="Courier New"/>
          <w:b/>
          <w:bCs/>
          <w:color w:val="000080"/>
          <w:sz w:val="20"/>
          <w:szCs w:val="20"/>
          <w:lang w:val="en-GB"/>
        </w:rPr>
        <w:t>)</w:t>
      </w:r>
    </w:p>
    <w:p w14:paraId="25F5582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svc_model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'SVC'</w:t>
      </w:r>
      <w:r w:rsidRPr="00F37C29">
        <w:rPr>
          <w:rFonts w:ascii="Courier New" w:eastAsia="Times New Roman" w:hAnsi="Courier New" w:cs="Courier New"/>
          <w:b/>
          <w:bCs/>
          <w:color w:val="000080"/>
          <w:sz w:val="20"/>
          <w:szCs w:val="20"/>
          <w:lang w:val="en-GB"/>
        </w:rPr>
        <w:t>)</w:t>
      </w:r>
    </w:p>
    <w:p w14:paraId="5044004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BCA6B8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#confusion matrix</w:t>
      </w:r>
    </w:p>
    <w:p w14:paraId="7F8C9A9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plot_confusion_matrix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fitted_svm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p>
    <w:p w14:paraId="5013B70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Blues</w:t>
      </w:r>
      <w:r w:rsidRPr="00F37C29">
        <w:rPr>
          <w:rFonts w:ascii="Courier New" w:eastAsia="Times New Roman" w:hAnsi="Courier New" w:cs="Courier New"/>
          <w:b/>
          <w:bCs/>
          <w:color w:val="000080"/>
          <w:sz w:val="20"/>
          <w:szCs w:val="20"/>
          <w:lang w:val="en-GB"/>
        </w:rPr>
        <w:t>,</w:t>
      </w:r>
    </w:p>
    <w:p w14:paraId="1F613A1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normalize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'true'</w:t>
      </w:r>
      <w:r w:rsidRPr="00F37C29">
        <w:rPr>
          <w:rFonts w:ascii="Courier New" w:eastAsia="Times New Roman" w:hAnsi="Courier New" w:cs="Courier New"/>
          <w:b/>
          <w:bCs/>
          <w:color w:val="000080"/>
          <w:sz w:val="20"/>
          <w:szCs w:val="20"/>
          <w:lang w:val="en-GB"/>
        </w:rPr>
        <w:t>)</w:t>
      </w:r>
    </w:p>
    <w:p w14:paraId="6FFF820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'Confusion matrix for SVM'</w:t>
      </w:r>
      <w:r w:rsidRPr="00F37C29">
        <w:rPr>
          <w:rFonts w:ascii="Courier New" w:eastAsia="Times New Roman" w:hAnsi="Courier New" w:cs="Courier New"/>
          <w:b/>
          <w:bCs/>
          <w:color w:val="000080"/>
          <w:sz w:val="20"/>
          <w:szCs w:val="20"/>
          <w:lang w:val="en-GB"/>
        </w:rPr>
        <w:t>)</w:t>
      </w:r>
    </w:p>
    <w:p w14:paraId="382C9E1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matrix</w:t>
      </w:r>
      <w:r w:rsidRPr="00F37C29">
        <w:rPr>
          <w:rFonts w:ascii="Courier New" w:eastAsia="Times New Roman" w:hAnsi="Courier New" w:cs="Courier New"/>
          <w:b/>
          <w:bCs/>
          <w:color w:val="000080"/>
          <w:sz w:val="20"/>
          <w:szCs w:val="20"/>
          <w:lang w:val="en-GB"/>
        </w:rPr>
        <w:t>)</w:t>
      </w:r>
    </w:p>
    <w:p w14:paraId="22BA885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p>
    <w:p w14:paraId="690D483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D988BA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0322A1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#DT test model</w:t>
      </w:r>
    </w:p>
    <w:p w14:paraId="3F854C1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dt_model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DT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criterion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'entropy'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random_state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FF0000"/>
          <w:sz w:val="20"/>
          <w:szCs w:val="20"/>
          <w:lang w:val="en-GB"/>
        </w:rPr>
        <w:t>42</w:t>
      </w:r>
      <w:r w:rsidRPr="00F37C29">
        <w:rPr>
          <w:rFonts w:ascii="Courier New" w:eastAsia="Times New Roman" w:hAnsi="Courier New" w:cs="Courier New"/>
          <w:b/>
          <w:bCs/>
          <w:color w:val="000080"/>
          <w:sz w:val="20"/>
          <w:szCs w:val="20"/>
          <w:lang w:val="en-GB"/>
        </w:rPr>
        <w:t>)</w:t>
      </w:r>
    </w:p>
    <w:p w14:paraId="77C597E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fitted_dt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dt_model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y_train</w:t>
      </w:r>
      <w:r w:rsidRPr="00F37C29">
        <w:rPr>
          <w:rFonts w:ascii="Courier New" w:eastAsia="Times New Roman" w:hAnsi="Courier New" w:cs="Courier New"/>
          <w:b/>
          <w:bCs/>
          <w:color w:val="000080"/>
          <w:sz w:val="20"/>
          <w:szCs w:val="20"/>
          <w:lang w:val="en-GB"/>
        </w:rPr>
        <w:t>)</w:t>
      </w:r>
    </w:p>
    <w:p w14:paraId="7261489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fitted_dt</w:t>
      </w:r>
    </w:p>
    <w:p w14:paraId="1929BFD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dt_model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'DecisionTree Classifier'</w:t>
      </w:r>
      <w:r w:rsidRPr="00F37C29">
        <w:rPr>
          <w:rFonts w:ascii="Courier New" w:eastAsia="Times New Roman" w:hAnsi="Courier New" w:cs="Courier New"/>
          <w:b/>
          <w:bCs/>
          <w:color w:val="000080"/>
          <w:sz w:val="20"/>
          <w:szCs w:val="20"/>
          <w:lang w:val="en-GB"/>
        </w:rPr>
        <w:t>)</w:t>
      </w:r>
    </w:p>
    <w:p w14:paraId="71B0600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dt_model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'DecisionTree Classifier'</w:t>
      </w:r>
      <w:r w:rsidRPr="00F37C29">
        <w:rPr>
          <w:rFonts w:ascii="Courier New" w:eastAsia="Times New Roman" w:hAnsi="Courier New" w:cs="Courier New"/>
          <w:b/>
          <w:bCs/>
          <w:color w:val="000080"/>
          <w:sz w:val="20"/>
          <w:szCs w:val="20"/>
          <w:lang w:val="en-GB"/>
        </w:rPr>
        <w:t>)</w:t>
      </w:r>
    </w:p>
    <w:p w14:paraId="1660179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7F753D2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#confusion matrix</w:t>
      </w:r>
    </w:p>
    <w:p w14:paraId="4FB766A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plot_confusion_matrix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fitted_dt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p>
    <w:p w14:paraId="49E9966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Blues</w:t>
      </w:r>
      <w:r w:rsidRPr="00F37C29">
        <w:rPr>
          <w:rFonts w:ascii="Courier New" w:eastAsia="Times New Roman" w:hAnsi="Courier New" w:cs="Courier New"/>
          <w:b/>
          <w:bCs/>
          <w:color w:val="000080"/>
          <w:sz w:val="20"/>
          <w:szCs w:val="20"/>
          <w:lang w:val="en-GB"/>
        </w:rPr>
        <w:t>,</w:t>
      </w:r>
    </w:p>
    <w:p w14:paraId="213B5AF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normalize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'true'</w:t>
      </w:r>
      <w:r w:rsidRPr="00F37C29">
        <w:rPr>
          <w:rFonts w:ascii="Courier New" w:eastAsia="Times New Roman" w:hAnsi="Courier New" w:cs="Courier New"/>
          <w:b/>
          <w:bCs/>
          <w:color w:val="000080"/>
          <w:sz w:val="20"/>
          <w:szCs w:val="20"/>
          <w:lang w:val="en-GB"/>
        </w:rPr>
        <w:t>)</w:t>
      </w:r>
    </w:p>
    <w:p w14:paraId="7D1E5B8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'Confusion matrix for Decision Tree'</w:t>
      </w:r>
      <w:r w:rsidRPr="00F37C29">
        <w:rPr>
          <w:rFonts w:ascii="Courier New" w:eastAsia="Times New Roman" w:hAnsi="Courier New" w:cs="Courier New"/>
          <w:b/>
          <w:bCs/>
          <w:color w:val="000080"/>
          <w:sz w:val="20"/>
          <w:szCs w:val="20"/>
          <w:lang w:val="en-GB"/>
        </w:rPr>
        <w:t>)</w:t>
      </w:r>
    </w:p>
    <w:p w14:paraId="10AA05B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matrix</w:t>
      </w:r>
      <w:r w:rsidRPr="00F37C29">
        <w:rPr>
          <w:rFonts w:ascii="Courier New" w:eastAsia="Times New Roman" w:hAnsi="Courier New" w:cs="Courier New"/>
          <w:b/>
          <w:bCs/>
          <w:color w:val="000080"/>
          <w:sz w:val="20"/>
          <w:szCs w:val="20"/>
          <w:lang w:val="en-GB"/>
        </w:rPr>
        <w:t>)</w:t>
      </w:r>
    </w:p>
    <w:p w14:paraId="65A8FAE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p>
    <w:p w14:paraId="1EADE162"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0FAC3D4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5DB87E8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#KNN test model</w:t>
      </w:r>
    </w:p>
    <w:p w14:paraId="09D9D1F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knn_model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KNN</w:t>
      </w:r>
      <w:r w:rsidRPr="00F37C29">
        <w:rPr>
          <w:rFonts w:ascii="Courier New" w:eastAsia="Times New Roman" w:hAnsi="Courier New" w:cs="Courier New"/>
          <w:b/>
          <w:bCs/>
          <w:color w:val="000080"/>
          <w:sz w:val="20"/>
          <w:szCs w:val="20"/>
          <w:lang w:val="en-GB"/>
        </w:rPr>
        <w:t>()</w:t>
      </w:r>
    </w:p>
    <w:p w14:paraId="0457AB1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fitted_knn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knn_model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y_train</w:t>
      </w:r>
      <w:r w:rsidRPr="00F37C29">
        <w:rPr>
          <w:rFonts w:ascii="Courier New" w:eastAsia="Times New Roman" w:hAnsi="Courier New" w:cs="Courier New"/>
          <w:b/>
          <w:bCs/>
          <w:color w:val="000080"/>
          <w:sz w:val="20"/>
          <w:szCs w:val="20"/>
          <w:lang w:val="en-GB"/>
        </w:rPr>
        <w:t>)</w:t>
      </w:r>
    </w:p>
    <w:p w14:paraId="324AA4E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fitted_knn</w:t>
      </w:r>
    </w:p>
    <w:p w14:paraId="74A6450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knn_model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'K Nearest Neighbors (K-NN)'</w:t>
      </w:r>
      <w:r w:rsidRPr="00F37C29">
        <w:rPr>
          <w:rFonts w:ascii="Courier New" w:eastAsia="Times New Roman" w:hAnsi="Courier New" w:cs="Courier New"/>
          <w:b/>
          <w:bCs/>
          <w:color w:val="000080"/>
          <w:sz w:val="20"/>
          <w:szCs w:val="20"/>
          <w:lang w:val="en-GB"/>
        </w:rPr>
        <w:t>)</w:t>
      </w:r>
    </w:p>
    <w:p w14:paraId="29B3267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knn_model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'K Nearest Neighbors (K-NN)'</w:t>
      </w:r>
      <w:r w:rsidRPr="00F37C29">
        <w:rPr>
          <w:rFonts w:ascii="Courier New" w:eastAsia="Times New Roman" w:hAnsi="Courier New" w:cs="Courier New"/>
          <w:b/>
          <w:bCs/>
          <w:color w:val="000080"/>
          <w:sz w:val="20"/>
          <w:szCs w:val="20"/>
          <w:lang w:val="en-GB"/>
        </w:rPr>
        <w:t>)</w:t>
      </w:r>
    </w:p>
    <w:p w14:paraId="58D66B2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4D8C60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#confusion matrix</w:t>
      </w:r>
    </w:p>
    <w:p w14:paraId="7B31C9B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plot_confusion_matrix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fitted_knn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p>
    <w:p w14:paraId="401557A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Blues</w:t>
      </w:r>
      <w:r w:rsidRPr="00F37C29">
        <w:rPr>
          <w:rFonts w:ascii="Courier New" w:eastAsia="Times New Roman" w:hAnsi="Courier New" w:cs="Courier New"/>
          <w:b/>
          <w:bCs/>
          <w:color w:val="000080"/>
          <w:sz w:val="20"/>
          <w:szCs w:val="20"/>
          <w:lang w:val="en-GB"/>
        </w:rPr>
        <w:t>,</w:t>
      </w:r>
    </w:p>
    <w:p w14:paraId="0DCFEB59"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lastRenderedPageBreak/>
        <w:t xml:space="preserve">                                 normalize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'true'</w:t>
      </w:r>
      <w:r w:rsidRPr="00F37C29">
        <w:rPr>
          <w:rFonts w:ascii="Courier New" w:eastAsia="Times New Roman" w:hAnsi="Courier New" w:cs="Courier New"/>
          <w:b/>
          <w:bCs/>
          <w:color w:val="000080"/>
          <w:sz w:val="20"/>
          <w:szCs w:val="20"/>
          <w:lang w:val="en-GB"/>
        </w:rPr>
        <w:t>)</w:t>
      </w:r>
    </w:p>
    <w:p w14:paraId="7C8474B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'Confusion matrix for KNN'</w:t>
      </w:r>
      <w:r w:rsidRPr="00F37C29">
        <w:rPr>
          <w:rFonts w:ascii="Courier New" w:eastAsia="Times New Roman" w:hAnsi="Courier New" w:cs="Courier New"/>
          <w:b/>
          <w:bCs/>
          <w:color w:val="000080"/>
          <w:sz w:val="20"/>
          <w:szCs w:val="20"/>
          <w:lang w:val="en-GB"/>
        </w:rPr>
        <w:t>)</w:t>
      </w:r>
    </w:p>
    <w:p w14:paraId="007EAA50"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matrix</w:t>
      </w:r>
      <w:r w:rsidRPr="00F37C29">
        <w:rPr>
          <w:rFonts w:ascii="Courier New" w:eastAsia="Times New Roman" w:hAnsi="Courier New" w:cs="Courier New"/>
          <w:b/>
          <w:bCs/>
          <w:color w:val="000080"/>
          <w:sz w:val="20"/>
          <w:szCs w:val="20"/>
          <w:lang w:val="en-GB"/>
        </w:rPr>
        <w:t>)</w:t>
      </w:r>
    </w:p>
    <w:p w14:paraId="16586F1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p>
    <w:p w14:paraId="59AAAFC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042561C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9241B2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#NB test model</w:t>
      </w:r>
    </w:p>
    <w:p w14:paraId="6932928A"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nb_model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NB</w:t>
      </w:r>
      <w:r w:rsidRPr="00F37C29">
        <w:rPr>
          <w:rFonts w:ascii="Courier New" w:eastAsia="Times New Roman" w:hAnsi="Courier New" w:cs="Courier New"/>
          <w:b/>
          <w:bCs/>
          <w:color w:val="000080"/>
          <w:sz w:val="20"/>
          <w:szCs w:val="20"/>
          <w:lang w:val="en-GB"/>
        </w:rPr>
        <w:t>()</w:t>
      </w:r>
    </w:p>
    <w:p w14:paraId="542C9D2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fitted_nb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nb_model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y_train</w:t>
      </w:r>
      <w:r w:rsidRPr="00F37C29">
        <w:rPr>
          <w:rFonts w:ascii="Courier New" w:eastAsia="Times New Roman" w:hAnsi="Courier New" w:cs="Courier New"/>
          <w:b/>
          <w:bCs/>
          <w:color w:val="000080"/>
          <w:sz w:val="20"/>
          <w:szCs w:val="20"/>
          <w:lang w:val="en-GB"/>
        </w:rPr>
        <w:t>)</w:t>
      </w:r>
    </w:p>
    <w:p w14:paraId="4E951BD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fitted_nb</w:t>
      </w:r>
    </w:p>
    <w:p w14:paraId="495AA01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nb_model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'Naive Bayes'</w:t>
      </w:r>
      <w:r w:rsidRPr="00F37C29">
        <w:rPr>
          <w:rFonts w:ascii="Courier New" w:eastAsia="Times New Roman" w:hAnsi="Courier New" w:cs="Courier New"/>
          <w:b/>
          <w:bCs/>
          <w:color w:val="000080"/>
          <w:sz w:val="20"/>
          <w:szCs w:val="20"/>
          <w:lang w:val="en-GB"/>
        </w:rPr>
        <w:t>)</w:t>
      </w:r>
    </w:p>
    <w:p w14:paraId="34BC4BA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nb_model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'Naive Bayes'</w:t>
      </w:r>
      <w:r w:rsidRPr="00F37C29">
        <w:rPr>
          <w:rFonts w:ascii="Courier New" w:eastAsia="Times New Roman" w:hAnsi="Courier New" w:cs="Courier New"/>
          <w:b/>
          <w:bCs/>
          <w:color w:val="000080"/>
          <w:sz w:val="20"/>
          <w:szCs w:val="20"/>
          <w:lang w:val="en-GB"/>
        </w:rPr>
        <w:t>)</w:t>
      </w:r>
    </w:p>
    <w:p w14:paraId="36B003F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1994E59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#confusion matrix</w:t>
      </w:r>
    </w:p>
    <w:p w14:paraId="0038709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plot_confusion_matrix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fitted_nb</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p>
    <w:p w14:paraId="1043A361"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Blues</w:t>
      </w:r>
      <w:r w:rsidRPr="00F37C29">
        <w:rPr>
          <w:rFonts w:ascii="Courier New" w:eastAsia="Times New Roman" w:hAnsi="Courier New" w:cs="Courier New"/>
          <w:b/>
          <w:bCs/>
          <w:color w:val="000080"/>
          <w:sz w:val="20"/>
          <w:szCs w:val="20"/>
          <w:lang w:val="en-GB"/>
        </w:rPr>
        <w:t>,</w:t>
      </w:r>
    </w:p>
    <w:p w14:paraId="0DDF69E7"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normalize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'true'</w:t>
      </w:r>
      <w:r w:rsidRPr="00F37C29">
        <w:rPr>
          <w:rFonts w:ascii="Courier New" w:eastAsia="Times New Roman" w:hAnsi="Courier New" w:cs="Courier New"/>
          <w:b/>
          <w:bCs/>
          <w:color w:val="000080"/>
          <w:sz w:val="20"/>
          <w:szCs w:val="20"/>
          <w:lang w:val="en-GB"/>
        </w:rPr>
        <w:t>)</w:t>
      </w:r>
    </w:p>
    <w:p w14:paraId="4EEE847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'Confusion matrix for Naive Bayes'</w:t>
      </w:r>
      <w:r w:rsidRPr="00F37C29">
        <w:rPr>
          <w:rFonts w:ascii="Courier New" w:eastAsia="Times New Roman" w:hAnsi="Courier New" w:cs="Courier New"/>
          <w:b/>
          <w:bCs/>
          <w:color w:val="000080"/>
          <w:sz w:val="20"/>
          <w:szCs w:val="20"/>
          <w:lang w:val="en-GB"/>
        </w:rPr>
        <w:t>)</w:t>
      </w:r>
    </w:p>
    <w:p w14:paraId="2F5C8215"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matrix</w:t>
      </w:r>
      <w:r w:rsidRPr="00F37C29">
        <w:rPr>
          <w:rFonts w:ascii="Courier New" w:eastAsia="Times New Roman" w:hAnsi="Courier New" w:cs="Courier New"/>
          <w:b/>
          <w:bCs/>
          <w:color w:val="000080"/>
          <w:sz w:val="20"/>
          <w:szCs w:val="20"/>
          <w:lang w:val="en-GB"/>
        </w:rPr>
        <w:t>)</w:t>
      </w:r>
    </w:p>
    <w:p w14:paraId="0AF73C2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p>
    <w:p w14:paraId="49CBFD9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31CD2828"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268A623F"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#RF test model</w:t>
      </w:r>
    </w:p>
    <w:p w14:paraId="25E7CAF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rf_model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RandomForestClassifier</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n_estimators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50</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criterion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'entropy'</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random_state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FF0000"/>
          <w:sz w:val="20"/>
          <w:szCs w:val="20"/>
          <w:lang w:val="en-GB"/>
        </w:rPr>
        <w:t>42</w:t>
      </w:r>
      <w:r w:rsidRPr="00F37C29">
        <w:rPr>
          <w:rFonts w:ascii="Courier New" w:eastAsia="Times New Roman" w:hAnsi="Courier New" w:cs="Courier New"/>
          <w:b/>
          <w:bCs/>
          <w:color w:val="000080"/>
          <w:sz w:val="20"/>
          <w:szCs w:val="20"/>
          <w:lang w:val="en-GB"/>
        </w:rPr>
        <w:t>)</w:t>
      </w:r>
    </w:p>
    <w:p w14:paraId="4861B1BB"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fitted_rf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rf_model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X_train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y_train</w:t>
      </w:r>
      <w:r w:rsidRPr="00F37C29">
        <w:rPr>
          <w:rFonts w:ascii="Courier New" w:eastAsia="Times New Roman" w:hAnsi="Courier New" w:cs="Courier New"/>
          <w:b/>
          <w:bCs/>
          <w:color w:val="000080"/>
          <w:sz w:val="20"/>
          <w:szCs w:val="20"/>
          <w:lang w:val="en-GB"/>
        </w:rPr>
        <w:t>)</w:t>
      </w:r>
    </w:p>
    <w:p w14:paraId="66EC2A8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fitted_rf</w:t>
      </w:r>
    </w:p>
    <w:p w14:paraId="0D283D7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mushroom_test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rf_model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'Random Forest'</w:t>
      </w:r>
      <w:r w:rsidRPr="00F37C29">
        <w:rPr>
          <w:rFonts w:ascii="Courier New" w:eastAsia="Times New Roman" w:hAnsi="Courier New" w:cs="Courier New"/>
          <w:b/>
          <w:bCs/>
          <w:color w:val="000080"/>
          <w:sz w:val="20"/>
          <w:szCs w:val="20"/>
          <w:lang w:val="en-GB"/>
        </w:rPr>
        <w:t>)</w:t>
      </w:r>
    </w:p>
    <w:p w14:paraId="5BCB799D"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evaulation</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rf_model</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w:t>
      </w:r>
      <w:r w:rsidRPr="00F37C29">
        <w:rPr>
          <w:rFonts w:ascii="Courier New" w:eastAsia="Times New Roman" w:hAnsi="Courier New" w:cs="Courier New"/>
          <w:color w:val="808080"/>
          <w:sz w:val="20"/>
          <w:szCs w:val="20"/>
          <w:lang w:val="en-GB"/>
        </w:rPr>
        <w:t>'Random Forest'</w:t>
      </w:r>
      <w:r w:rsidRPr="00F37C29">
        <w:rPr>
          <w:rFonts w:ascii="Courier New" w:eastAsia="Times New Roman" w:hAnsi="Courier New" w:cs="Courier New"/>
          <w:b/>
          <w:bCs/>
          <w:color w:val="000080"/>
          <w:sz w:val="20"/>
          <w:szCs w:val="20"/>
          <w:lang w:val="en-GB"/>
        </w:rPr>
        <w:t>)</w:t>
      </w:r>
    </w:p>
    <w:p w14:paraId="2805656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p>
    <w:p w14:paraId="720F4946"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8000"/>
          <w:sz w:val="20"/>
          <w:szCs w:val="20"/>
          <w:lang w:val="en-GB"/>
        </w:rPr>
        <w:t>#confusion matrix</w:t>
      </w:r>
    </w:p>
    <w:p w14:paraId="4F7AF91E"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matrix </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plot_confusion_matrix</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fitted_rf</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X_test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 xml:space="preserve"> y_test</w:t>
      </w:r>
      <w:r w:rsidRPr="00F37C29">
        <w:rPr>
          <w:rFonts w:ascii="Courier New" w:eastAsia="Times New Roman" w:hAnsi="Courier New" w:cs="Courier New"/>
          <w:b/>
          <w:bCs/>
          <w:color w:val="000080"/>
          <w:sz w:val="20"/>
          <w:szCs w:val="20"/>
          <w:lang w:val="en-GB"/>
        </w:rPr>
        <w:t>,</w:t>
      </w:r>
    </w:p>
    <w:p w14:paraId="3BB3C2F3"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cmap</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cm</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Blues</w:t>
      </w:r>
      <w:r w:rsidRPr="00F37C29">
        <w:rPr>
          <w:rFonts w:ascii="Courier New" w:eastAsia="Times New Roman" w:hAnsi="Courier New" w:cs="Courier New"/>
          <w:b/>
          <w:bCs/>
          <w:color w:val="000080"/>
          <w:sz w:val="20"/>
          <w:szCs w:val="20"/>
          <w:lang w:val="en-GB"/>
        </w:rPr>
        <w:t>,</w:t>
      </w:r>
    </w:p>
    <w:p w14:paraId="7A4AAFF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 xml:space="preserve">                                 normalize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'true'</w:t>
      </w:r>
      <w:r w:rsidRPr="00F37C29">
        <w:rPr>
          <w:rFonts w:ascii="Courier New" w:eastAsia="Times New Roman" w:hAnsi="Courier New" w:cs="Courier New"/>
          <w:b/>
          <w:bCs/>
          <w:color w:val="000080"/>
          <w:sz w:val="20"/>
          <w:szCs w:val="20"/>
          <w:lang w:val="en-GB"/>
        </w:rPr>
        <w:t>)</w:t>
      </w:r>
    </w:p>
    <w:p w14:paraId="1E4D0F04"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title</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808080"/>
          <w:sz w:val="20"/>
          <w:szCs w:val="20"/>
          <w:lang w:val="en-GB"/>
        </w:rPr>
        <w:t>'Confusion matrix for Random Forest'</w:t>
      </w:r>
      <w:r w:rsidRPr="00F37C29">
        <w:rPr>
          <w:rFonts w:ascii="Courier New" w:eastAsia="Times New Roman" w:hAnsi="Courier New" w:cs="Courier New"/>
          <w:b/>
          <w:bCs/>
          <w:color w:val="000080"/>
          <w:sz w:val="20"/>
          <w:szCs w:val="20"/>
          <w:lang w:val="en-GB"/>
        </w:rPr>
        <w:t>)</w:t>
      </w:r>
    </w:p>
    <w:p w14:paraId="0D45CB2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matrix</w:t>
      </w:r>
      <w:r w:rsidRPr="00F37C29">
        <w:rPr>
          <w:rFonts w:ascii="Courier New" w:eastAsia="Times New Roman" w:hAnsi="Courier New" w:cs="Courier New"/>
          <w:b/>
          <w:bCs/>
          <w:color w:val="000080"/>
          <w:sz w:val="20"/>
          <w:szCs w:val="20"/>
          <w:lang w:val="en-GB"/>
        </w:rPr>
        <w:t>)</w:t>
      </w:r>
    </w:p>
    <w:p w14:paraId="49900BBC" w14:textId="77777777" w:rsidR="00F37C29" w:rsidRPr="00F37C29" w:rsidRDefault="00F37C29" w:rsidP="00F37C29">
      <w:pPr>
        <w:shd w:val="clear" w:color="auto" w:fill="FFFFFF"/>
        <w:spacing w:after="0" w:line="240" w:lineRule="auto"/>
        <w:rPr>
          <w:rFonts w:ascii="Courier New" w:eastAsia="Times New Roman" w:hAnsi="Courier New" w:cs="Courier New"/>
          <w:color w:val="000000"/>
          <w:sz w:val="20"/>
          <w:szCs w:val="20"/>
          <w:lang w:val="en-GB"/>
        </w:rPr>
      </w:pPr>
      <w:r w:rsidRPr="00F37C29">
        <w:rPr>
          <w:rFonts w:ascii="Courier New" w:eastAsia="Times New Roman" w:hAnsi="Courier New" w:cs="Courier New"/>
          <w:color w:val="000000"/>
          <w:sz w:val="20"/>
          <w:szCs w:val="20"/>
          <w:lang w:val="en-GB"/>
        </w:rPr>
        <w:t>plt</w:t>
      </w:r>
      <w:r w:rsidRPr="00F37C29">
        <w:rPr>
          <w:rFonts w:ascii="Courier New" w:eastAsia="Times New Roman" w:hAnsi="Courier New" w:cs="Courier New"/>
          <w:b/>
          <w:bCs/>
          <w:color w:val="000080"/>
          <w:sz w:val="20"/>
          <w:szCs w:val="20"/>
          <w:lang w:val="en-GB"/>
        </w:rPr>
        <w:t>.</w:t>
      </w:r>
      <w:r w:rsidRPr="00F37C29">
        <w:rPr>
          <w:rFonts w:ascii="Courier New" w:eastAsia="Times New Roman" w:hAnsi="Courier New" w:cs="Courier New"/>
          <w:color w:val="000000"/>
          <w:sz w:val="20"/>
          <w:szCs w:val="20"/>
          <w:lang w:val="en-GB"/>
        </w:rPr>
        <w:t>show</w:t>
      </w:r>
      <w:r w:rsidRPr="00F37C29">
        <w:rPr>
          <w:rFonts w:ascii="Courier New" w:eastAsia="Times New Roman" w:hAnsi="Courier New" w:cs="Courier New"/>
          <w:b/>
          <w:bCs/>
          <w:color w:val="000080"/>
          <w:sz w:val="20"/>
          <w:szCs w:val="20"/>
          <w:lang w:val="en-GB"/>
        </w:rPr>
        <w:t>()</w:t>
      </w:r>
    </w:p>
    <w:p w14:paraId="27D8CA44" w14:textId="77777777" w:rsidR="006C72A6" w:rsidRPr="006C72A6" w:rsidRDefault="006C72A6" w:rsidP="006C72A6">
      <w:pPr>
        <w:shd w:val="clear" w:color="auto" w:fill="FFFFFF"/>
        <w:spacing w:after="0" w:line="240" w:lineRule="auto"/>
        <w:rPr>
          <w:rFonts w:ascii="Courier New" w:eastAsia="Times New Roman" w:hAnsi="Courier New" w:cs="Courier New"/>
          <w:color w:val="000000"/>
          <w:sz w:val="20"/>
          <w:szCs w:val="20"/>
          <w:lang w:val="en-GB"/>
        </w:rPr>
      </w:pPr>
    </w:p>
    <w:p w14:paraId="0A70254E" w14:textId="632ADE77" w:rsidR="006E3843" w:rsidRDefault="006E3843" w:rsidP="00C9567A">
      <w:pPr>
        <w:pStyle w:val="ParagraphRyan"/>
        <w:rPr>
          <w:lang w:val="en-GB"/>
        </w:rPr>
      </w:pPr>
    </w:p>
    <w:p w14:paraId="7EA559DD" w14:textId="28755CF0" w:rsidR="0017316D" w:rsidRDefault="0017316D" w:rsidP="00C9567A">
      <w:pPr>
        <w:pStyle w:val="ParagraphRyan"/>
        <w:rPr>
          <w:lang w:val="en-GB"/>
        </w:rPr>
      </w:pPr>
    </w:p>
    <w:p w14:paraId="2A1F135A" w14:textId="77777777" w:rsidR="0017316D" w:rsidRDefault="0017316D" w:rsidP="00C9567A">
      <w:pPr>
        <w:pStyle w:val="ParagraphRyan"/>
        <w:rPr>
          <w:lang w:val="en-GB"/>
        </w:rPr>
      </w:pPr>
    </w:p>
    <w:p w14:paraId="38B4B70A" w14:textId="77777777" w:rsidR="0017316D" w:rsidRPr="006E3843" w:rsidRDefault="0017316D" w:rsidP="00C9567A">
      <w:pPr>
        <w:pStyle w:val="ParagraphRyan"/>
        <w:rPr>
          <w:lang w:val="en-GB"/>
        </w:rPr>
      </w:pPr>
    </w:p>
    <w:sectPr w:rsidR="0017316D" w:rsidRPr="006E3843" w:rsidSect="00757AD4">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D4F2" w14:textId="77777777" w:rsidR="00AB7F53" w:rsidRDefault="00AB7F53">
      <w:pPr>
        <w:spacing w:line="240" w:lineRule="auto"/>
      </w:pPr>
      <w:r>
        <w:separator/>
      </w:r>
    </w:p>
    <w:p w14:paraId="7C9E3A8D" w14:textId="77777777" w:rsidR="00AB7F53" w:rsidRDefault="00AB7F53"/>
  </w:endnote>
  <w:endnote w:type="continuationSeparator" w:id="0">
    <w:p w14:paraId="75F2744A" w14:textId="77777777" w:rsidR="00AB7F53" w:rsidRDefault="00AB7F53">
      <w:pPr>
        <w:spacing w:line="240" w:lineRule="auto"/>
      </w:pPr>
      <w:r>
        <w:continuationSeparator/>
      </w:r>
    </w:p>
    <w:p w14:paraId="71643F5A" w14:textId="77777777" w:rsidR="00AB7F53" w:rsidRDefault="00AB7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7436" w14:textId="77777777" w:rsidR="00AB7F53" w:rsidRDefault="00AB7F53">
      <w:pPr>
        <w:spacing w:line="240" w:lineRule="auto"/>
      </w:pPr>
      <w:r>
        <w:separator/>
      </w:r>
    </w:p>
    <w:p w14:paraId="5BD229D6" w14:textId="77777777" w:rsidR="00AB7F53" w:rsidRDefault="00AB7F53"/>
  </w:footnote>
  <w:footnote w:type="continuationSeparator" w:id="0">
    <w:p w14:paraId="7DBA48FE" w14:textId="77777777" w:rsidR="00AB7F53" w:rsidRDefault="00AB7F53">
      <w:pPr>
        <w:spacing w:line="240" w:lineRule="auto"/>
      </w:pPr>
      <w:r>
        <w:continuationSeparator/>
      </w:r>
    </w:p>
    <w:p w14:paraId="6E8F4609" w14:textId="77777777" w:rsidR="00AB7F53" w:rsidRDefault="00AB7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8384" w14:textId="38C40B4A" w:rsidR="00E81978" w:rsidRPr="00E15CBD" w:rsidRDefault="00246F1D">
    <w:pPr>
      <w:pStyle w:val="Header"/>
      <w:rPr>
        <w:rStyle w:val="Strong"/>
        <w:b w:val="0"/>
        <w:bCs w:val="0"/>
      </w:rPr>
    </w:pPr>
    <w:r>
      <w:t>Building and Evaluating a Machine Learning Model through Classification</w:t>
    </w:r>
    <w:r w:rsidR="00E15CBD">
      <w:t xml:space="preserve"> </w:t>
    </w:r>
    <w:r w:rsidR="00E15CBD">
      <w:br/>
      <w:t>Using the Mushroom Dataset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797849"/>
    <w:multiLevelType w:val="multilevel"/>
    <w:tmpl w:val="9B4E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1D"/>
    <w:rsid w:val="000006DF"/>
    <w:rsid w:val="000022F4"/>
    <w:rsid w:val="000108D7"/>
    <w:rsid w:val="00020EBE"/>
    <w:rsid w:val="00036DB5"/>
    <w:rsid w:val="000373C6"/>
    <w:rsid w:val="00040FE5"/>
    <w:rsid w:val="000633D8"/>
    <w:rsid w:val="00075387"/>
    <w:rsid w:val="000832B2"/>
    <w:rsid w:val="00087390"/>
    <w:rsid w:val="000938C5"/>
    <w:rsid w:val="000954AD"/>
    <w:rsid w:val="000A06ED"/>
    <w:rsid w:val="000B4243"/>
    <w:rsid w:val="000D3F41"/>
    <w:rsid w:val="0013445A"/>
    <w:rsid w:val="00142C0D"/>
    <w:rsid w:val="0014311F"/>
    <w:rsid w:val="00163FE0"/>
    <w:rsid w:val="0017316D"/>
    <w:rsid w:val="001A0835"/>
    <w:rsid w:val="001A24AA"/>
    <w:rsid w:val="001D150D"/>
    <w:rsid w:val="001D1F90"/>
    <w:rsid w:val="001D57A0"/>
    <w:rsid w:val="001E0DEB"/>
    <w:rsid w:val="001E1758"/>
    <w:rsid w:val="001F3BC7"/>
    <w:rsid w:val="00210107"/>
    <w:rsid w:val="00211C91"/>
    <w:rsid w:val="00226937"/>
    <w:rsid w:val="002339F4"/>
    <w:rsid w:val="00244B74"/>
    <w:rsid w:val="00246F1D"/>
    <w:rsid w:val="0025383C"/>
    <w:rsid w:val="002651B1"/>
    <w:rsid w:val="00282AB1"/>
    <w:rsid w:val="00297DE3"/>
    <w:rsid w:val="002B1DD2"/>
    <w:rsid w:val="002B7223"/>
    <w:rsid w:val="002F4574"/>
    <w:rsid w:val="002F6DD5"/>
    <w:rsid w:val="00302357"/>
    <w:rsid w:val="003040F8"/>
    <w:rsid w:val="00332622"/>
    <w:rsid w:val="00335F6F"/>
    <w:rsid w:val="003450BE"/>
    <w:rsid w:val="0034604C"/>
    <w:rsid w:val="00355DCA"/>
    <w:rsid w:val="00367E54"/>
    <w:rsid w:val="00370815"/>
    <w:rsid w:val="003921DE"/>
    <w:rsid w:val="003D57BE"/>
    <w:rsid w:val="003E37DE"/>
    <w:rsid w:val="003F210C"/>
    <w:rsid w:val="004123B8"/>
    <w:rsid w:val="0042647A"/>
    <w:rsid w:val="004477AE"/>
    <w:rsid w:val="004979A1"/>
    <w:rsid w:val="004B30A2"/>
    <w:rsid w:val="004B56F2"/>
    <w:rsid w:val="004E3091"/>
    <w:rsid w:val="004F0034"/>
    <w:rsid w:val="0050184A"/>
    <w:rsid w:val="00522AD2"/>
    <w:rsid w:val="00530925"/>
    <w:rsid w:val="005309F7"/>
    <w:rsid w:val="00551A02"/>
    <w:rsid w:val="005534FA"/>
    <w:rsid w:val="005668B4"/>
    <w:rsid w:val="00572C37"/>
    <w:rsid w:val="00573D1F"/>
    <w:rsid w:val="00591593"/>
    <w:rsid w:val="00592D10"/>
    <w:rsid w:val="005B0649"/>
    <w:rsid w:val="005B6DC4"/>
    <w:rsid w:val="005D3A03"/>
    <w:rsid w:val="00604161"/>
    <w:rsid w:val="00623A13"/>
    <w:rsid w:val="006300D6"/>
    <w:rsid w:val="00654CCD"/>
    <w:rsid w:val="006555DA"/>
    <w:rsid w:val="00656A4D"/>
    <w:rsid w:val="006649BF"/>
    <w:rsid w:val="00684755"/>
    <w:rsid w:val="00687C54"/>
    <w:rsid w:val="006C5B2A"/>
    <w:rsid w:val="006C72A6"/>
    <w:rsid w:val="006E3843"/>
    <w:rsid w:val="006E3DDF"/>
    <w:rsid w:val="006E5130"/>
    <w:rsid w:val="006E6771"/>
    <w:rsid w:val="006F133A"/>
    <w:rsid w:val="006F2E6F"/>
    <w:rsid w:val="006F6DD0"/>
    <w:rsid w:val="00701E36"/>
    <w:rsid w:val="007266AC"/>
    <w:rsid w:val="00744C01"/>
    <w:rsid w:val="0074569C"/>
    <w:rsid w:val="00746D4A"/>
    <w:rsid w:val="00757AD4"/>
    <w:rsid w:val="007721B1"/>
    <w:rsid w:val="00792D65"/>
    <w:rsid w:val="007A3E45"/>
    <w:rsid w:val="007B2BB3"/>
    <w:rsid w:val="007C6738"/>
    <w:rsid w:val="0080011C"/>
    <w:rsid w:val="008002C0"/>
    <w:rsid w:val="0080601F"/>
    <w:rsid w:val="008122DA"/>
    <w:rsid w:val="008211DA"/>
    <w:rsid w:val="00822D56"/>
    <w:rsid w:val="00834363"/>
    <w:rsid w:val="008938AB"/>
    <w:rsid w:val="008B59AB"/>
    <w:rsid w:val="008C11DF"/>
    <w:rsid w:val="008C40CD"/>
    <w:rsid w:val="008C5288"/>
    <w:rsid w:val="008C5323"/>
    <w:rsid w:val="008F7296"/>
    <w:rsid w:val="00920FE7"/>
    <w:rsid w:val="009268E8"/>
    <w:rsid w:val="0094796E"/>
    <w:rsid w:val="00973185"/>
    <w:rsid w:val="00987887"/>
    <w:rsid w:val="0099532E"/>
    <w:rsid w:val="009A3C5B"/>
    <w:rsid w:val="009A6A3B"/>
    <w:rsid w:val="009B1CAF"/>
    <w:rsid w:val="00A14B52"/>
    <w:rsid w:val="00A36277"/>
    <w:rsid w:val="00A446EF"/>
    <w:rsid w:val="00A6542E"/>
    <w:rsid w:val="00A65C4B"/>
    <w:rsid w:val="00A672E7"/>
    <w:rsid w:val="00A72581"/>
    <w:rsid w:val="00A7721C"/>
    <w:rsid w:val="00A81AEA"/>
    <w:rsid w:val="00AA28A8"/>
    <w:rsid w:val="00AA2C7C"/>
    <w:rsid w:val="00AB71CA"/>
    <w:rsid w:val="00AB7F53"/>
    <w:rsid w:val="00AE12A5"/>
    <w:rsid w:val="00AE65BB"/>
    <w:rsid w:val="00B36EE6"/>
    <w:rsid w:val="00B6212A"/>
    <w:rsid w:val="00B81B39"/>
    <w:rsid w:val="00B823AA"/>
    <w:rsid w:val="00B84EBB"/>
    <w:rsid w:val="00BA45DB"/>
    <w:rsid w:val="00BB7D45"/>
    <w:rsid w:val="00BC4571"/>
    <w:rsid w:val="00BD2F91"/>
    <w:rsid w:val="00BD5A84"/>
    <w:rsid w:val="00BF4184"/>
    <w:rsid w:val="00C0601E"/>
    <w:rsid w:val="00C21CE3"/>
    <w:rsid w:val="00C31D30"/>
    <w:rsid w:val="00C40D61"/>
    <w:rsid w:val="00C40E6C"/>
    <w:rsid w:val="00C640AE"/>
    <w:rsid w:val="00C80F0A"/>
    <w:rsid w:val="00C9567A"/>
    <w:rsid w:val="00CB4440"/>
    <w:rsid w:val="00CC1264"/>
    <w:rsid w:val="00CD1C94"/>
    <w:rsid w:val="00CD6E39"/>
    <w:rsid w:val="00CF6E91"/>
    <w:rsid w:val="00D05C61"/>
    <w:rsid w:val="00D15FC1"/>
    <w:rsid w:val="00D276F1"/>
    <w:rsid w:val="00D85B68"/>
    <w:rsid w:val="00DA4E92"/>
    <w:rsid w:val="00E051EE"/>
    <w:rsid w:val="00E05EAF"/>
    <w:rsid w:val="00E07CF4"/>
    <w:rsid w:val="00E15CBD"/>
    <w:rsid w:val="00E301B0"/>
    <w:rsid w:val="00E6004D"/>
    <w:rsid w:val="00E74F57"/>
    <w:rsid w:val="00E75C8D"/>
    <w:rsid w:val="00E81978"/>
    <w:rsid w:val="00E8622F"/>
    <w:rsid w:val="00E900AB"/>
    <w:rsid w:val="00E96B36"/>
    <w:rsid w:val="00EB7CBA"/>
    <w:rsid w:val="00EE0355"/>
    <w:rsid w:val="00EE1136"/>
    <w:rsid w:val="00EF057E"/>
    <w:rsid w:val="00EF2A14"/>
    <w:rsid w:val="00EF43A6"/>
    <w:rsid w:val="00F02E64"/>
    <w:rsid w:val="00F229E1"/>
    <w:rsid w:val="00F379B7"/>
    <w:rsid w:val="00F37C29"/>
    <w:rsid w:val="00F45D23"/>
    <w:rsid w:val="00F51DCC"/>
    <w:rsid w:val="00F525FA"/>
    <w:rsid w:val="00F540D8"/>
    <w:rsid w:val="00F60A38"/>
    <w:rsid w:val="00F62521"/>
    <w:rsid w:val="00F91901"/>
    <w:rsid w:val="00F91EE6"/>
    <w:rsid w:val="00F94C6D"/>
    <w:rsid w:val="00FA252A"/>
    <w:rsid w:val="00FA607F"/>
    <w:rsid w:val="00FB3018"/>
    <w:rsid w:val="00FC4940"/>
    <w:rsid w:val="00FC6C94"/>
    <w:rsid w:val="00FD399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0F308"/>
  <w15:chartTrackingRefBased/>
  <w15:docId w15:val="{CBE31192-1305-4B3F-AF62-A7C38D57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83C"/>
  </w:style>
  <w:style w:type="paragraph" w:styleId="Heading1">
    <w:name w:val="heading 1"/>
    <w:basedOn w:val="Normal"/>
    <w:next w:val="Normal"/>
    <w:link w:val="Heading1Char"/>
    <w:uiPriority w:val="9"/>
    <w:qFormat/>
    <w:rsid w:val="005B0649"/>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5B0649"/>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5B0649"/>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5B0649"/>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5B0649"/>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B0649"/>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B06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0649"/>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5B06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5B0649"/>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5B0649"/>
    <w:pPr>
      <w:spacing w:after="0" w:line="240" w:lineRule="auto"/>
    </w:pPr>
  </w:style>
  <w:style w:type="character" w:customStyle="1" w:styleId="Heading1Char">
    <w:name w:val="Heading 1 Char"/>
    <w:basedOn w:val="DefaultParagraphFont"/>
    <w:link w:val="Heading1"/>
    <w:uiPriority w:val="9"/>
    <w:rsid w:val="005B0649"/>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5B0649"/>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5B064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character" w:customStyle="1" w:styleId="TitleChar">
    <w:name w:val="Title Char"/>
    <w:basedOn w:val="DefaultParagraphFont"/>
    <w:link w:val="Title"/>
    <w:uiPriority w:val="10"/>
    <w:rsid w:val="005B0649"/>
    <w:rPr>
      <w:rFonts w:asciiTheme="majorHAnsi" w:eastAsiaTheme="majorEastAsia" w:hAnsiTheme="majorHAnsi" w:cstheme="majorBidi"/>
      <w:color w:val="000000" w:themeColor="text2" w:themeShade="BF"/>
      <w:spacing w:val="5"/>
      <w:sz w:val="52"/>
      <w:szCs w:val="52"/>
    </w:rPr>
  </w:style>
  <w:style w:type="character" w:styleId="Emphasis">
    <w:name w:val="Emphasis"/>
    <w:basedOn w:val="DefaultParagraphFont"/>
    <w:uiPriority w:val="20"/>
    <w:qFormat/>
    <w:rsid w:val="005B0649"/>
    <w:rPr>
      <w:i/>
      <w:iCs/>
    </w:rPr>
  </w:style>
  <w:style w:type="character" w:customStyle="1" w:styleId="Heading3Char">
    <w:name w:val="Heading 3 Char"/>
    <w:basedOn w:val="DefaultParagraphFont"/>
    <w:link w:val="Heading3"/>
    <w:uiPriority w:val="9"/>
    <w:rsid w:val="005B0649"/>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5B0649"/>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5B0649"/>
    <w:rPr>
      <w:rFonts w:asciiTheme="majorHAnsi" w:eastAsiaTheme="majorEastAsia" w:hAnsiTheme="majorHAnsi" w:cstheme="majorBidi"/>
      <w:color w:val="6E6E6E" w:themeColor="accent1" w:themeShade="7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5B0649"/>
    <w:pPr>
      <w:spacing w:line="240" w:lineRule="auto"/>
    </w:pPr>
    <w:rPr>
      <w:b/>
      <w:bCs/>
      <w:color w:val="DDDDDD" w:themeColor="accent1"/>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B0649"/>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5B06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0649"/>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5B064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B064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5B0649"/>
    <w:rPr>
      <w:b/>
      <w:bCs/>
      <w:i/>
      <w:iCs/>
      <w:color w:val="DDDDDD" w:themeColor="accent1"/>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5B0649"/>
    <w:rPr>
      <w:i/>
      <w:iCs/>
      <w:color w:val="000000" w:themeColor="text1"/>
    </w:rPr>
  </w:style>
  <w:style w:type="character" w:customStyle="1" w:styleId="QuoteChar">
    <w:name w:val="Quote Char"/>
    <w:basedOn w:val="DefaultParagraphFont"/>
    <w:link w:val="Quote"/>
    <w:uiPriority w:val="29"/>
    <w:rsid w:val="005B0649"/>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5B0649"/>
    <w:rPr>
      <w:b/>
      <w:bCs/>
      <w:i/>
      <w:iCs/>
      <w:color w:val="DDDDDD" w:themeColor="accent1"/>
    </w:rPr>
  </w:style>
  <w:style w:type="character" w:styleId="IntenseReference">
    <w:name w:val="Intense Reference"/>
    <w:basedOn w:val="DefaultParagraphFont"/>
    <w:uiPriority w:val="32"/>
    <w:qFormat/>
    <w:rsid w:val="005B0649"/>
    <w:rPr>
      <w:b/>
      <w:bCs/>
      <w:smallCaps/>
      <w:color w:val="B2B2B2" w:themeColor="accent2"/>
      <w:spacing w:val="5"/>
      <w:u w:val="single"/>
    </w:rPr>
  </w:style>
  <w:style w:type="paragraph" w:styleId="TOCHeading">
    <w:name w:val="TOC Heading"/>
    <w:basedOn w:val="Heading1"/>
    <w:next w:val="Normal"/>
    <w:uiPriority w:val="39"/>
    <w:semiHidden/>
    <w:unhideWhenUsed/>
    <w:qFormat/>
    <w:rsid w:val="005B0649"/>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5B064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5B0649"/>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5B0649"/>
    <w:rPr>
      <w:i/>
      <w:iCs/>
      <w:color w:val="808080" w:themeColor="text1" w:themeTint="7F"/>
    </w:rPr>
  </w:style>
  <w:style w:type="character" w:styleId="SubtleReference">
    <w:name w:val="Subtle Reference"/>
    <w:basedOn w:val="DefaultParagraphFont"/>
    <w:uiPriority w:val="31"/>
    <w:qFormat/>
    <w:rsid w:val="005B0649"/>
    <w:rPr>
      <w:smallCaps/>
      <w:color w:val="B2B2B2" w:themeColor="accent2"/>
      <w:u w:val="single"/>
    </w:rPr>
  </w:style>
  <w:style w:type="character" w:styleId="BookTitle">
    <w:name w:val="Book Title"/>
    <w:basedOn w:val="DefaultParagraphFont"/>
    <w:uiPriority w:val="33"/>
    <w:qFormat/>
    <w:rsid w:val="005B0649"/>
    <w:rPr>
      <w:b/>
      <w:bCs/>
      <w:smallCaps/>
      <w:spacing w:val="5"/>
    </w:rPr>
  </w:style>
  <w:style w:type="paragraph" w:customStyle="1" w:styleId="TitleRyan">
    <w:name w:val="Title_ Ryan"/>
    <w:basedOn w:val="Heading2"/>
    <w:next w:val="ParagraphRyan"/>
    <w:link w:val="TitleRyanChar"/>
    <w:qFormat/>
    <w:rsid w:val="005B0649"/>
    <w:pPr>
      <w:spacing w:before="0" w:line="240" w:lineRule="auto"/>
    </w:pPr>
    <w:rPr>
      <w:rFonts w:ascii="Garamond" w:hAnsi="Garamond"/>
      <w:color w:val="000000" w:themeColor="text1"/>
      <w:u w:val="single"/>
    </w:rPr>
  </w:style>
  <w:style w:type="paragraph" w:customStyle="1" w:styleId="ParagraphRyan">
    <w:name w:val="Paragraph_Ryan"/>
    <w:basedOn w:val="Normal"/>
    <w:link w:val="ParagraphRyanChar"/>
    <w:qFormat/>
    <w:rsid w:val="005B0649"/>
    <w:pPr>
      <w:spacing w:after="0" w:line="240" w:lineRule="auto"/>
    </w:pPr>
    <w:rPr>
      <w:rFonts w:ascii="Garamond" w:hAnsi="Garamond"/>
      <w:sz w:val="24"/>
    </w:rPr>
  </w:style>
  <w:style w:type="character" w:customStyle="1" w:styleId="TitleRyanChar">
    <w:name w:val="Title_ Ryan Char"/>
    <w:basedOn w:val="Heading2Char"/>
    <w:link w:val="TitleRyan"/>
    <w:rsid w:val="005B0649"/>
    <w:rPr>
      <w:rFonts w:ascii="Garamond" w:eastAsiaTheme="majorEastAsia" w:hAnsi="Garamond" w:cstheme="majorBidi"/>
      <w:b/>
      <w:bCs/>
      <w:color w:val="000000" w:themeColor="text1"/>
      <w:sz w:val="26"/>
      <w:szCs w:val="26"/>
      <w:u w:val="single"/>
    </w:rPr>
  </w:style>
  <w:style w:type="character" w:customStyle="1" w:styleId="ParagraphRyanChar">
    <w:name w:val="Paragraph_Ryan Char"/>
    <w:basedOn w:val="DefaultParagraphFont"/>
    <w:link w:val="ParagraphRyan"/>
    <w:rsid w:val="005B0649"/>
    <w:rPr>
      <w:rFonts w:ascii="Garamond" w:hAnsi="Garamond"/>
      <w:sz w:val="24"/>
    </w:rPr>
  </w:style>
  <w:style w:type="character" w:styleId="Hyperlink">
    <w:name w:val="Hyperlink"/>
    <w:basedOn w:val="DefaultParagraphFont"/>
    <w:uiPriority w:val="99"/>
    <w:unhideWhenUsed/>
    <w:rsid w:val="00B84EBB"/>
    <w:rPr>
      <w:color w:val="5F5F5F" w:themeColor="hyperlink"/>
      <w:u w:val="single"/>
    </w:rPr>
  </w:style>
  <w:style w:type="character" w:styleId="UnresolvedMention">
    <w:name w:val="Unresolved Mention"/>
    <w:basedOn w:val="DefaultParagraphFont"/>
    <w:uiPriority w:val="99"/>
    <w:semiHidden/>
    <w:unhideWhenUsed/>
    <w:rsid w:val="00B84EBB"/>
    <w:rPr>
      <w:color w:val="605E5C"/>
      <w:shd w:val="clear" w:color="auto" w:fill="E1DFDD"/>
    </w:rPr>
  </w:style>
  <w:style w:type="character" w:customStyle="1" w:styleId="sc11">
    <w:name w:val="sc11"/>
    <w:basedOn w:val="DefaultParagraphFont"/>
    <w:rsid w:val="006E3843"/>
    <w:rPr>
      <w:rFonts w:ascii="Courier New" w:hAnsi="Courier New" w:cs="Courier New" w:hint="default"/>
      <w:color w:val="000000"/>
      <w:sz w:val="20"/>
      <w:szCs w:val="20"/>
    </w:rPr>
  </w:style>
  <w:style w:type="character" w:customStyle="1" w:styleId="sc0">
    <w:name w:val="sc0"/>
    <w:basedOn w:val="DefaultParagraphFont"/>
    <w:rsid w:val="006E3843"/>
    <w:rPr>
      <w:rFonts w:ascii="Courier New" w:hAnsi="Courier New" w:cs="Courier New" w:hint="default"/>
      <w:color w:val="000000"/>
      <w:sz w:val="20"/>
      <w:szCs w:val="20"/>
    </w:rPr>
  </w:style>
  <w:style w:type="character" w:customStyle="1" w:styleId="sc141">
    <w:name w:val="sc141"/>
    <w:basedOn w:val="DefaultParagraphFont"/>
    <w:rsid w:val="006E3843"/>
    <w:rPr>
      <w:rFonts w:ascii="Courier New" w:hAnsi="Courier New" w:cs="Courier New" w:hint="default"/>
      <w:b/>
      <w:bCs/>
      <w:color w:val="880088"/>
      <w:sz w:val="20"/>
      <w:szCs w:val="20"/>
    </w:rPr>
  </w:style>
  <w:style w:type="character" w:customStyle="1" w:styleId="sc101">
    <w:name w:val="sc101"/>
    <w:basedOn w:val="DefaultParagraphFont"/>
    <w:rsid w:val="006E3843"/>
    <w:rPr>
      <w:rFonts w:ascii="Courier New" w:hAnsi="Courier New" w:cs="Courier New" w:hint="default"/>
      <w:b/>
      <w:bCs/>
      <w:color w:val="000080"/>
      <w:sz w:val="20"/>
      <w:szCs w:val="20"/>
    </w:rPr>
  </w:style>
  <w:style w:type="character" w:customStyle="1" w:styleId="sc21">
    <w:name w:val="sc21"/>
    <w:basedOn w:val="DefaultParagraphFont"/>
    <w:rsid w:val="006E3843"/>
    <w:rPr>
      <w:rFonts w:ascii="Courier New" w:hAnsi="Courier New" w:cs="Courier New" w:hint="default"/>
      <w:color w:val="FF0000"/>
      <w:sz w:val="20"/>
      <w:szCs w:val="20"/>
    </w:rPr>
  </w:style>
  <w:style w:type="character" w:customStyle="1" w:styleId="sc41">
    <w:name w:val="sc41"/>
    <w:basedOn w:val="DefaultParagraphFont"/>
    <w:rsid w:val="006E3843"/>
    <w:rPr>
      <w:rFonts w:ascii="Courier New" w:hAnsi="Courier New" w:cs="Courier New" w:hint="default"/>
      <w:color w:val="808080"/>
      <w:sz w:val="20"/>
      <w:szCs w:val="20"/>
    </w:rPr>
  </w:style>
  <w:style w:type="character" w:customStyle="1" w:styleId="sc31">
    <w:name w:val="sc31"/>
    <w:basedOn w:val="DefaultParagraphFont"/>
    <w:rsid w:val="006E3843"/>
    <w:rPr>
      <w:rFonts w:ascii="Courier New" w:hAnsi="Courier New" w:cs="Courier New" w:hint="default"/>
      <w:color w:val="808080"/>
      <w:sz w:val="20"/>
      <w:szCs w:val="20"/>
    </w:rPr>
  </w:style>
  <w:style w:type="character" w:customStyle="1" w:styleId="sc51">
    <w:name w:val="sc51"/>
    <w:basedOn w:val="DefaultParagraphFont"/>
    <w:rsid w:val="006E3843"/>
    <w:rPr>
      <w:rFonts w:ascii="Courier New" w:hAnsi="Courier New" w:cs="Courier New" w:hint="default"/>
      <w:b/>
      <w:bCs/>
      <w:color w:val="0000FF"/>
      <w:sz w:val="20"/>
      <w:szCs w:val="20"/>
    </w:rPr>
  </w:style>
  <w:style w:type="character" w:customStyle="1" w:styleId="sc13">
    <w:name w:val="sc13"/>
    <w:basedOn w:val="DefaultParagraphFont"/>
    <w:rsid w:val="00C9567A"/>
    <w:rPr>
      <w:rFonts w:ascii="Courier New" w:hAnsi="Courier New" w:cs="Courier New" w:hint="default"/>
      <w:color w:val="008000"/>
      <w:sz w:val="20"/>
      <w:szCs w:val="20"/>
    </w:rPr>
  </w:style>
  <w:style w:type="character" w:customStyle="1" w:styleId="sc121">
    <w:name w:val="sc121"/>
    <w:basedOn w:val="DefaultParagraphFont"/>
    <w:rsid w:val="00C9567A"/>
    <w:rPr>
      <w:rFonts w:ascii="Courier New" w:hAnsi="Courier New" w:cs="Courier New" w:hint="default"/>
      <w:color w:val="008000"/>
      <w:sz w:val="20"/>
      <w:szCs w:val="20"/>
    </w:rPr>
  </w:style>
  <w:style w:type="character" w:customStyle="1" w:styleId="sc91">
    <w:name w:val="sc91"/>
    <w:basedOn w:val="DefaultParagraphFont"/>
    <w:rsid w:val="00C9567A"/>
    <w:rPr>
      <w:rFonts w:ascii="Courier New" w:hAnsi="Courier New" w:cs="Courier New" w:hint="default"/>
      <w:color w:val="FF00FF"/>
      <w:sz w:val="20"/>
      <w:szCs w:val="20"/>
    </w:rPr>
  </w:style>
  <w:style w:type="paragraph" w:customStyle="1" w:styleId="msonormal0">
    <w:name w:val="msonormal"/>
    <w:basedOn w:val="Normal"/>
    <w:rsid w:val="006C72A6"/>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sc1">
    <w:name w:val="sc1"/>
    <w:basedOn w:val="Normal"/>
    <w:rsid w:val="006C72A6"/>
    <w:pPr>
      <w:spacing w:before="100" w:beforeAutospacing="1" w:after="100" w:afterAutospacing="1" w:line="240" w:lineRule="auto"/>
    </w:pPr>
    <w:rPr>
      <w:rFonts w:ascii="Times New Roman" w:eastAsia="Times New Roman" w:hAnsi="Times New Roman" w:cs="Times New Roman"/>
      <w:color w:val="008000"/>
      <w:sz w:val="24"/>
      <w:szCs w:val="24"/>
      <w:lang w:val="en-GB"/>
    </w:rPr>
  </w:style>
  <w:style w:type="paragraph" w:customStyle="1" w:styleId="sc2">
    <w:name w:val="sc2"/>
    <w:basedOn w:val="Normal"/>
    <w:rsid w:val="006C72A6"/>
    <w:pPr>
      <w:spacing w:before="100" w:beforeAutospacing="1" w:after="100" w:afterAutospacing="1" w:line="240" w:lineRule="auto"/>
    </w:pPr>
    <w:rPr>
      <w:rFonts w:ascii="Times New Roman" w:eastAsia="Times New Roman" w:hAnsi="Times New Roman" w:cs="Times New Roman"/>
      <w:color w:val="FF0000"/>
      <w:sz w:val="24"/>
      <w:szCs w:val="24"/>
      <w:lang w:val="en-GB"/>
    </w:rPr>
  </w:style>
  <w:style w:type="paragraph" w:customStyle="1" w:styleId="sc3">
    <w:name w:val="sc3"/>
    <w:basedOn w:val="Normal"/>
    <w:rsid w:val="006C72A6"/>
    <w:pPr>
      <w:spacing w:before="100" w:beforeAutospacing="1" w:after="100" w:afterAutospacing="1" w:line="240" w:lineRule="auto"/>
    </w:pPr>
    <w:rPr>
      <w:rFonts w:ascii="Times New Roman" w:eastAsia="Times New Roman" w:hAnsi="Times New Roman" w:cs="Times New Roman"/>
      <w:color w:val="808080"/>
      <w:sz w:val="24"/>
      <w:szCs w:val="24"/>
      <w:lang w:val="en-GB"/>
    </w:rPr>
  </w:style>
  <w:style w:type="paragraph" w:customStyle="1" w:styleId="sc4">
    <w:name w:val="sc4"/>
    <w:basedOn w:val="Normal"/>
    <w:rsid w:val="006C72A6"/>
    <w:pPr>
      <w:spacing w:before="100" w:beforeAutospacing="1" w:after="100" w:afterAutospacing="1" w:line="240" w:lineRule="auto"/>
    </w:pPr>
    <w:rPr>
      <w:rFonts w:ascii="Times New Roman" w:eastAsia="Times New Roman" w:hAnsi="Times New Roman" w:cs="Times New Roman"/>
      <w:color w:val="808080"/>
      <w:sz w:val="24"/>
      <w:szCs w:val="24"/>
      <w:lang w:val="en-GB"/>
    </w:rPr>
  </w:style>
  <w:style w:type="paragraph" w:customStyle="1" w:styleId="sc5">
    <w:name w:val="sc5"/>
    <w:basedOn w:val="Normal"/>
    <w:rsid w:val="006C72A6"/>
    <w:pPr>
      <w:spacing w:before="100" w:beforeAutospacing="1" w:after="100" w:afterAutospacing="1" w:line="240" w:lineRule="auto"/>
    </w:pPr>
    <w:rPr>
      <w:rFonts w:ascii="Times New Roman" w:eastAsia="Times New Roman" w:hAnsi="Times New Roman" w:cs="Times New Roman"/>
      <w:b/>
      <w:bCs/>
      <w:color w:val="0000FF"/>
      <w:sz w:val="24"/>
      <w:szCs w:val="24"/>
      <w:lang w:val="en-GB"/>
    </w:rPr>
  </w:style>
  <w:style w:type="paragraph" w:customStyle="1" w:styleId="sc9">
    <w:name w:val="sc9"/>
    <w:basedOn w:val="Normal"/>
    <w:rsid w:val="006C72A6"/>
    <w:pPr>
      <w:spacing w:before="100" w:beforeAutospacing="1" w:after="100" w:afterAutospacing="1" w:line="240" w:lineRule="auto"/>
    </w:pPr>
    <w:rPr>
      <w:rFonts w:ascii="Times New Roman" w:eastAsia="Times New Roman" w:hAnsi="Times New Roman" w:cs="Times New Roman"/>
      <w:color w:val="FF00FF"/>
      <w:sz w:val="24"/>
      <w:szCs w:val="24"/>
      <w:lang w:val="en-GB"/>
    </w:rPr>
  </w:style>
  <w:style w:type="paragraph" w:customStyle="1" w:styleId="sc10">
    <w:name w:val="sc10"/>
    <w:basedOn w:val="Normal"/>
    <w:rsid w:val="006C72A6"/>
    <w:pPr>
      <w:spacing w:before="100" w:beforeAutospacing="1" w:after="100" w:afterAutospacing="1" w:line="240" w:lineRule="auto"/>
    </w:pPr>
    <w:rPr>
      <w:rFonts w:ascii="Times New Roman" w:eastAsia="Times New Roman" w:hAnsi="Times New Roman" w:cs="Times New Roman"/>
      <w:b/>
      <w:bCs/>
      <w:color w:val="000080"/>
      <w:sz w:val="24"/>
      <w:szCs w:val="24"/>
      <w:lang w:val="en-GB"/>
    </w:rPr>
  </w:style>
  <w:style w:type="paragraph" w:customStyle="1" w:styleId="sc12">
    <w:name w:val="sc12"/>
    <w:basedOn w:val="Normal"/>
    <w:rsid w:val="006C72A6"/>
    <w:pPr>
      <w:spacing w:before="100" w:beforeAutospacing="1" w:after="100" w:afterAutospacing="1" w:line="240" w:lineRule="auto"/>
    </w:pPr>
    <w:rPr>
      <w:rFonts w:ascii="Times New Roman" w:eastAsia="Times New Roman" w:hAnsi="Times New Roman" w:cs="Times New Roman"/>
      <w:color w:val="008000"/>
      <w:sz w:val="24"/>
      <w:szCs w:val="24"/>
      <w:lang w:val="en-GB"/>
    </w:rPr>
  </w:style>
  <w:style w:type="paragraph" w:customStyle="1" w:styleId="sc14">
    <w:name w:val="sc14"/>
    <w:basedOn w:val="Normal"/>
    <w:rsid w:val="006C72A6"/>
    <w:pPr>
      <w:spacing w:before="100" w:beforeAutospacing="1" w:after="100" w:afterAutospacing="1" w:line="240" w:lineRule="auto"/>
    </w:pPr>
    <w:rPr>
      <w:rFonts w:ascii="Times New Roman" w:eastAsia="Times New Roman" w:hAnsi="Times New Roman" w:cs="Times New Roman"/>
      <w:b/>
      <w:bCs/>
      <w:color w:val="880088"/>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759126">
      <w:bodyDiv w:val="1"/>
      <w:marLeft w:val="0"/>
      <w:marRight w:val="0"/>
      <w:marTop w:val="0"/>
      <w:marBottom w:val="0"/>
      <w:divBdr>
        <w:top w:val="none" w:sz="0" w:space="0" w:color="auto"/>
        <w:left w:val="none" w:sz="0" w:space="0" w:color="auto"/>
        <w:bottom w:val="none" w:sz="0" w:space="0" w:color="auto"/>
        <w:right w:val="none" w:sz="0" w:space="0" w:color="auto"/>
      </w:divBdr>
      <w:divsChild>
        <w:div w:id="814226497">
          <w:marLeft w:val="0"/>
          <w:marRight w:val="0"/>
          <w:marTop w:val="0"/>
          <w:marBottom w:val="0"/>
          <w:divBdr>
            <w:top w:val="none" w:sz="0" w:space="0" w:color="auto"/>
            <w:left w:val="none" w:sz="0" w:space="0" w:color="auto"/>
            <w:bottom w:val="none" w:sz="0" w:space="0" w:color="auto"/>
            <w:right w:val="none" w:sz="0" w:space="0" w:color="auto"/>
          </w:divBdr>
        </w:div>
      </w:divsChild>
    </w:div>
    <w:div w:id="189924805">
      <w:bodyDiv w:val="1"/>
      <w:marLeft w:val="0"/>
      <w:marRight w:val="0"/>
      <w:marTop w:val="0"/>
      <w:marBottom w:val="0"/>
      <w:divBdr>
        <w:top w:val="none" w:sz="0" w:space="0" w:color="auto"/>
        <w:left w:val="none" w:sz="0" w:space="0" w:color="auto"/>
        <w:bottom w:val="none" w:sz="0" w:space="0" w:color="auto"/>
        <w:right w:val="none" w:sz="0" w:space="0" w:color="auto"/>
      </w:divBdr>
      <w:divsChild>
        <w:div w:id="1361592615">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1151509">
      <w:bodyDiv w:val="1"/>
      <w:marLeft w:val="0"/>
      <w:marRight w:val="0"/>
      <w:marTop w:val="0"/>
      <w:marBottom w:val="0"/>
      <w:divBdr>
        <w:top w:val="none" w:sz="0" w:space="0" w:color="auto"/>
        <w:left w:val="none" w:sz="0" w:space="0" w:color="auto"/>
        <w:bottom w:val="none" w:sz="0" w:space="0" w:color="auto"/>
        <w:right w:val="none" w:sz="0" w:space="0" w:color="auto"/>
      </w:divBdr>
      <w:divsChild>
        <w:div w:id="1849176054">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0981256">
      <w:bodyDiv w:val="1"/>
      <w:marLeft w:val="0"/>
      <w:marRight w:val="0"/>
      <w:marTop w:val="0"/>
      <w:marBottom w:val="0"/>
      <w:divBdr>
        <w:top w:val="none" w:sz="0" w:space="0" w:color="auto"/>
        <w:left w:val="none" w:sz="0" w:space="0" w:color="auto"/>
        <w:bottom w:val="none" w:sz="0" w:space="0" w:color="auto"/>
        <w:right w:val="none" w:sz="0" w:space="0" w:color="auto"/>
      </w:divBdr>
      <w:divsChild>
        <w:div w:id="801388001">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413188">
      <w:bodyDiv w:val="1"/>
      <w:marLeft w:val="0"/>
      <w:marRight w:val="0"/>
      <w:marTop w:val="0"/>
      <w:marBottom w:val="0"/>
      <w:divBdr>
        <w:top w:val="none" w:sz="0" w:space="0" w:color="auto"/>
        <w:left w:val="none" w:sz="0" w:space="0" w:color="auto"/>
        <w:bottom w:val="none" w:sz="0" w:space="0" w:color="auto"/>
        <w:right w:val="none" w:sz="0" w:space="0" w:color="auto"/>
      </w:divBdr>
      <w:divsChild>
        <w:div w:id="1928996237">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271114">
      <w:bodyDiv w:val="1"/>
      <w:marLeft w:val="0"/>
      <w:marRight w:val="0"/>
      <w:marTop w:val="0"/>
      <w:marBottom w:val="0"/>
      <w:divBdr>
        <w:top w:val="none" w:sz="0" w:space="0" w:color="auto"/>
        <w:left w:val="none" w:sz="0" w:space="0" w:color="auto"/>
        <w:bottom w:val="none" w:sz="0" w:space="0" w:color="auto"/>
        <w:right w:val="none" w:sz="0" w:space="0" w:color="auto"/>
      </w:divBdr>
      <w:divsChild>
        <w:div w:id="469902316">
          <w:marLeft w:val="0"/>
          <w:marRight w:val="0"/>
          <w:marTop w:val="0"/>
          <w:marBottom w:val="0"/>
          <w:divBdr>
            <w:top w:val="none" w:sz="0" w:space="0" w:color="auto"/>
            <w:left w:val="none" w:sz="0" w:space="0" w:color="auto"/>
            <w:bottom w:val="none" w:sz="0" w:space="0" w:color="auto"/>
            <w:right w:val="none" w:sz="0" w:space="0" w:color="auto"/>
          </w:divBdr>
        </w:div>
      </w:divsChild>
    </w:div>
    <w:div w:id="754205487">
      <w:bodyDiv w:val="1"/>
      <w:marLeft w:val="0"/>
      <w:marRight w:val="0"/>
      <w:marTop w:val="0"/>
      <w:marBottom w:val="0"/>
      <w:divBdr>
        <w:top w:val="none" w:sz="0" w:space="0" w:color="auto"/>
        <w:left w:val="none" w:sz="0" w:space="0" w:color="auto"/>
        <w:bottom w:val="none" w:sz="0" w:space="0" w:color="auto"/>
        <w:right w:val="none" w:sz="0" w:space="0" w:color="auto"/>
      </w:divBdr>
      <w:divsChild>
        <w:div w:id="1427578046">
          <w:marLeft w:val="0"/>
          <w:marRight w:val="0"/>
          <w:marTop w:val="0"/>
          <w:marBottom w:val="0"/>
          <w:divBdr>
            <w:top w:val="none" w:sz="0" w:space="0" w:color="auto"/>
            <w:left w:val="none" w:sz="0" w:space="0" w:color="auto"/>
            <w:bottom w:val="none" w:sz="0" w:space="0" w:color="auto"/>
            <w:right w:val="none" w:sz="0" w:space="0" w:color="auto"/>
          </w:divBdr>
        </w:div>
      </w:divsChild>
    </w:div>
    <w:div w:id="867177219">
      <w:bodyDiv w:val="1"/>
      <w:marLeft w:val="0"/>
      <w:marRight w:val="0"/>
      <w:marTop w:val="0"/>
      <w:marBottom w:val="0"/>
      <w:divBdr>
        <w:top w:val="none" w:sz="0" w:space="0" w:color="auto"/>
        <w:left w:val="none" w:sz="0" w:space="0" w:color="auto"/>
        <w:bottom w:val="none" w:sz="0" w:space="0" w:color="auto"/>
        <w:right w:val="none" w:sz="0" w:space="0" w:color="auto"/>
      </w:divBdr>
    </w:div>
    <w:div w:id="994066746">
      <w:bodyDiv w:val="1"/>
      <w:marLeft w:val="0"/>
      <w:marRight w:val="0"/>
      <w:marTop w:val="0"/>
      <w:marBottom w:val="0"/>
      <w:divBdr>
        <w:top w:val="none" w:sz="0" w:space="0" w:color="auto"/>
        <w:left w:val="none" w:sz="0" w:space="0" w:color="auto"/>
        <w:bottom w:val="none" w:sz="0" w:space="0" w:color="auto"/>
        <w:right w:val="none" w:sz="0" w:space="0" w:color="auto"/>
      </w:divBdr>
      <w:divsChild>
        <w:div w:id="71423733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0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11161">
          <w:marLeft w:val="0"/>
          <w:marRight w:val="0"/>
          <w:marTop w:val="0"/>
          <w:marBottom w:val="0"/>
          <w:divBdr>
            <w:top w:val="none" w:sz="0" w:space="0" w:color="auto"/>
            <w:left w:val="none" w:sz="0" w:space="0" w:color="auto"/>
            <w:bottom w:val="none" w:sz="0" w:space="0" w:color="auto"/>
            <w:right w:val="none" w:sz="0" w:space="0" w:color="auto"/>
          </w:divBdr>
        </w:div>
      </w:divsChild>
    </w:div>
    <w:div w:id="12451876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309573">
      <w:bodyDiv w:val="1"/>
      <w:marLeft w:val="0"/>
      <w:marRight w:val="0"/>
      <w:marTop w:val="0"/>
      <w:marBottom w:val="0"/>
      <w:divBdr>
        <w:top w:val="none" w:sz="0" w:space="0" w:color="auto"/>
        <w:left w:val="none" w:sz="0" w:space="0" w:color="auto"/>
        <w:bottom w:val="none" w:sz="0" w:space="0" w:color="auto"/>
        <w:right w:val="none" w:sz="0" w:space="0" w:color="auto"/>
      </w:divBdr>
      <w:divsChild>
        <w:div w:id="862942492">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62291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28853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2086255">
      <w:bodyDiv w:val="1"/>
      <w:marLeft w:val="0"/>
      <w:marRight w:val="0"/>
      <w:marTop w:val="0"/>
      <w:marBottom w:val="0"/>
      <w:divBdr>
        <w:top w:val="none" w:sz="0" w:space="0" w:color="auto"/>
        <w:left w:val="none" w:sz="0" w:space="0" w:color="auto"/>
        <w:bottom w:val="none" w:sz="0" w:space="0" w:color="auto"/>
        <w:right w:val="none" w:sz="0" w:space="0" w:color="auto"/>
      </w:divBdr>
      <w:divsChild>
        <w:div w:id="434249299">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0158540">
      <w:bodyDiv w:val="1"/>
      <w:marLeft w:val="0"/>
      <w:marRight w:val="0"/>
      <w:marTop w:val="0"/>
      <w:marBottom w:val="0"/>
      <w:divBdr>
        <w:top w:val="none" w:sz="0" w:space="0" w:color="auto"/>
        <w:left w:val="none" w:sz="0" w:space="0" w:color="auto"/>
        <w:bottom w:val="none" w:sz="0" w:space="0" w:color="auto"/>
        <w:right w:val="none" w:sz="0" w:space="0" w:color="auto"/>
      </w:divBdr>
      <w:divsChild>
        <w:div w:id="695816180">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F87C1891941ABAD1127E37B5839BF"/>
        <w:category>
          <w:name w:val="General"/>
          <w:gallery w:val="placeholder"/>
        </w:category>
        <w:types>
          <w:type w:val="bbPlcHdr"/>
        </w:types>
        <w:behaviors>
          <w:behavior w:val="content"/>
        </w:behaviors>
        <w:guid w:val="{701AEB41-3174-4E9D-9AA2-F2F66DAD7C86}"/>
      </w:docPartPr>
      <w:docPartBody>
        <w:p w:rsidR="004C591D" w:rsidRDefault="00404EB7">
          <w:pPr>
            <w:pStyle w:val="B16F87C1891941ABAD1127E37B5839BF"/>
          </w:pPr>
          <w:r>
            <w:t>[Title Here, up to 12 Words, on One to Two Lines]</w:t>
          </w:r>
        </w:p>
      </w:docPartBody>
    </w:docPart>
    <w:docPart>
      <w:docPartPr>
        <w:name w:val="7C63A3C7C6F947F2A4375504A6EB9C03"/>
        <w:category>
          <w:name w:val="General"/>
          <w:gallery w:val="placeholder"/>
        </w:category>
        <w:types>
          <w:type w:val="bbPlcHdr"/>
        </w:types>
        <w:behaviors>
          <w:behavior w:val="content"/>
        </w:behaviors>
        <w:guid w:val="{749D7A1E-C81B-4978-BA8B-631EB9722F79}"/>
      </w:docPartPr>
      <w:docPartBody>
        <w:p w:rsidR="004C591D" w:rsidRDefault="00404EB7">
          <w:pPr>
            <w:pStyle w:val="7C63A3C7C6F947F2A4375504A6EB9C0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9B"/>
    <w:rsid w:val="00026AD9"/>
    <w:rsid w:val="000968E9"/>
    <w:rsid w:val="000A4859"/>
    <w:rsid w:val="0027468D"/>
    <w:rsid w:val="00404EB7"/>
    <w:rsid w:val="00431A75"/>
    <w:rsid w:val="004A279B"/>
    <w:rsid w:val="004C591D"/>
    <w:rsid w:val="00605900"/>
    <w:rsid w:val="0082445F"/>
    <w:rsid w:val="0089159D"/>
    <w:rsid w:val="008E2957"/>
    <w:rsid w:val="00B5379B"/>
    <w:rsid w:val="00CC2FDC"/>
    <w:rsid w:val="00D002A1"/>
    <w:rsid w:val="00D72527"/>
    <w:rsid w:val="00DF6E3C"/>
    <w:rsid w:val="00EF1C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F87C1891941ABAD1127E37B5839BF">
    <w:name w:val="B16F87C1891941ABAD1127E37B5839BF"/>
  </w:style>
  <w:style w:type="character" w:styleId="PlaceholderText">
    <w:name w:val="Placeholder Text"/>
    <w:basedOn w:val="DefaultParagraphFont"/>
    <w:uiPriority w:val="99"/>
    <w:semiHidden/>
    <w:rsid w:val="004C591D"/>
    <w:rPr>
      <w:color w:val="404040" w:themeColor="text1" w:themeTint="BF"/>
    </w:rPr>
  </w:style>
  <w:style w:type="paragraph" w:customStyle="1" w:styleId="7C63A3C7C6F947F2A4375504A6EB9C03">
    <w:name w:val="7C63A3C7C6F947F2A4375504A6EB9C03"/>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GHL81</b:Tag>
    <b:SourceType>InternetSite</b:SourceType>
    <b:Guid>{44458E19-DF22-4FA5-B398-337622EFA52A}</b:Guid>
    <b:Title>Mushroom Dataset</b:Title>
    <b:Year>1981</b:Year>
    <b:Author>
      <b:Author>
        <b:NameList>
          <b:Person>
            <b:Last>Lincoff</b:Last>
            <b:First>G.</b:First>
            <b:Middle>H.</b:Middle>
          </b:Person>
        </b:NameList>
      </b:Author>
    </b:Author>
    <b:InternetSiteTitle>UCI Machine Learning Repository</b:InternetSiteTitle>
    <b:URL>https://archive.ics.uci.edu/ml/datasets/mushroom</b:URL>
    <b:RefOrder>3</b:RefOrder>
  </b:Source>
</b:Sources>
</file>

<file path=customXml/itemProps1.xml><?xml version="1.0" encoding="utf-8"?>
<ds:datastoreItem xmlns:ds="http://schemas.openxmlformats.org/officeDocument/2006/customXml" ds:itemID="{49DC09CE-9D0B-45E8-8900-B0320B67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2541</TotalTime>
  <Pages>14</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Build and Evaluate a Machine Learning Model to solve a real-world
problem with an appropriate dataset.</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Evaluate a Machine Learning Model to solve a real-world
problem with an appropriate dataset.</dc:title>
  <dc:subject/>
  <dc:creator>Ryan Needham</dc:creator>
  <cp:keywords/>
  <dc:description/>
  <cp:lastModifiedBy>Ryan Needham</cp:lastModifiedBy>
  <cp:revision>161</cp:revision>
  <dcterms:created xsi:type="dcterms:W3CDTF">2021-10-19T16:38:00Z</dcterms:created>
  <dcterms:modified xsi:type="dcterms:W3CDTF">2021-12-12T21:32:00Z</dcterms:modified>
</cp:coreProperties>
</file>